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6490" w14:textId="77777777" w:rsidR="00C143DA" w:rsidRPr="00ED402C" w:rsidRDefault="00C143DA" w:rsidP="00C143DA">
      <w:pPr>
        <w:jc w:val="center"/>
        <w:rPr>
          <w:b/>
          <w:sz w:val="32"/>
          <w:u w:val="single"/>
        </w:rPr>
      </w:pPr>
      <w:r w:rsidRPr="00ED402C">
        <w:rPr>
          <w:rFonts w:hint="eastAsia"/>
          <w:b/>
          <w:sz w:val="32"/>
          <w:u w:val="single"/>
        </w:rPr>
        <w:t>목</w:t>
      </w:r>
      <w:r>
        <w:rPr>
          <w:b/>
          <w:sz w:val="32"/>
          <w:u w:val="single"/>
        </w:rPr>
        <w:t xml:space="preserve">  </w:t>
      </w:r>
      <w:r w:rsidRPr="00ED402C">
        <w:rPr>
          <w:rFonts w:hint="eastAsia"/>
          <w:b/>
          <w:sz w:val="32"/>
          <w:u w:val="single"/>
        </w:rPr>
        <w:t>차</w:t>
      </w:r>
    </w:p>
    <w:p w14:paraId="38DBB3EA" w14:textId="6DCC5AE5" w:rsidR="00C143DA" w:rsidRDefault="00C143DA" w:rsidP="00C143DA">
      <w:pPr>
        <w:pStyle w:val="10"/>
        <w:rPr>
          <w:rFonts w:asciiTheme="minorHAnsi" w:eastAsiaTheme="minorEastAsia" w:hAnsiTheme="minorHAnsi" w:cstheme="minorBidi"/>
          <w:noProof/>
        </w:rPr>
      </w:pPr>
      <w:r w:rsidRPr="0031083D">
        <w:fldChar w:fldCharType="begin"/>
      </w:r>
      <w:r w:rsidRPr="0031083D">
        <w:instrText xml:space="preserve"> TOC \o "1-3" \h \z \u </w:instrText>
      </w:r>
      <w:r w:rsidRPr="0031083D">
        <w:fldChar w:fldCharType="separate"/>
      </w:r>
      <w:hyperlink w:anchor="_iXVDR_소개" w:history="1">
        <w:r w:rsidRPr="00FF513B">
          <w:rPr>
            <w:rStyle w:val="ab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F513B">
          <w:rPr>
            <w:rStyle w:val="ab"/>
            <w:noProof/>
          </w:rPr>
          <w:t>iXVDR 소개</w:t>
        </w:r>
        <w:r>
          <w:rPr>
            <w:noProof/>
            <w:webHidden/>
          </w:rPr>
          <w:tab/>
        </w:r>
        <w:r w:rsidR="00D12B93">
          <w:rPr>
            <w:noProof/>
            <w:webHidden/>
          </w:rPr>
          <w:t>1</w:t>
        </w:r>
      </w:hyperlink>
    </w:p>
    <w:p w14:paraId="5F91FC69" w14:textId="3B5C69AF" w:rsidR="00C143DA" w:rsidRDefault="00C86B2A" w:rsidP="00C143D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850694" w:history="1">
        <w:r w:rsidR="00C143DA" w:rsidRPr="00FF513B">
          <w:rPr>
            <w:rStyle w:val="ab"/>
            <w:noProof/>
          </w:rPr>
          <w:t>1.1</w:t>
        </w:r>
        <w:r w:rsidR="00C143DA">
          <w:rPr>
            <w:rFonts w:asciiTheme="minorHAnsi" w:eastAsiaTheme="minorEastAsia" w:hAnsiTheme="minorHAnsi" w:cstheme="minorBidi"/>
            <w:noProof/>
          </w:rPr>
          <w:tab/>
        </w:r>
        <w:r w:rsidR="00C143DA" w:rsidRPr="00FF513B">
          <w:rPr>
            <w:rStyle w:val="ab"/>
            <w:noProof/>
          </w:rPr>
          <w:t>개요</w:t>
        </w:r>
        <w:r w:rsidR="00C143DA">
          <w:rPr>
            <w:noProof/>
            <w:webHidden/>
          </w:rPr>
          <w:tab/>
        </w:r>
        <w:r w:rsidR="00D12B93">
          <w:rPr>
            <w:noProof/>
            <w:webHidden/>
          </w:rPr>
          <w:t>2</w:t>
        </w:r>
      </w:hyperlink>
    </w:p>
    <w:p w14:paraId="7E8D3144" w14:textId="6EDB4735" w:rsidR="00C143DA" w:rsidRDefault="00C86B2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695" w:history="1">
        <w:r w:rsidR="00C143DA" w:rsidRPr="00FF513B">
          <w:rPr>
            <w:rStyle w:val="ab"/>
          </w:rPr>
          <w:t>1.1.1</w:t>
        </w:r>
        <w:r w:rsidR="00C143DA">
          <w:rPr>
            <w:rFonts w:asciiTheme="minorHAnsi" w:eastAsiaTheme="minorEastAsia" w:hAnsiTheme="minorHAnsi" w:cstheme="minorBidi"/>
          </w:rPr>
          <w:tab/>
        </w:r>
        <w:r w:rsidR="00C143DA" w:rsidRPr="00FF513B">
          <w:rPr>
            <w:rStyle w:val="ab"/>
          </w:rPr>
          <w:t>iX</w:t>
        </w:r>
        <w:r w:rsidR="00EE2AF4">
          <w:rPr>
            <w:rStyle w:val="ab"/>
          </w:rPr>
          <w:t>.</w:t>
        </w:r>
        <w:r w:rsidR="00C143DA" w:rsidRPr="00FF513B">
          <w:rPr>
            <w:rStyle w:val="ab"/>
          </w:rPr>
          <w:t>VDR란</w:t>
        </w:r>
        <w:r w:rsidR="00C143DA">
          <w:rPr>
            <w:webHidden/>
          </w:rPr>
          <w:tab/>
        </w:r>
        <w:r w:rsidR="00D12B93">
          <w:rPr>
            <w:webHidden/>
          </w:rPr>
          <w:t>3</w:t>
        </w:r>
      </w:hyperlink>
    </w:p>
    <w:p w14:paraId="09A7F7D7" w14:textId="70DCAB4A" w:rsidR="00C143DA" w:rsidRDefault="00C86B2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696" w:history="1">
        <w:r w:rsidR="00C143DA" w:rsidRPr="00FF513B">
          <w:rPr>
            <w:rStyle w:val="ab"/>
          </w:rPr>
          <w:t>1.1.2</w:t>
        </w:r>
        <w:r w:rsidR="00C143DA">
          <w:rPr>
            <w:rFonts w:asciiTheme="minorHAnsi" w:eastAsiaTheme="minorEastAsia" w:hAnsiTheme="minorHAnsi" w:cstheme="minorBidi"/>
          </w:rPr>
          <w:tab/>
        </w:r>
        <w:r w:rsidR="00C143DA" w:rsidRPr="00FF513B">
          <w:rPr>
            <w:rStyle w:val="ab"/>
          </w:rPr>
          <w:t>iXVDR의 기대효과</w:t>
        </w:r>
        <w:r w:rsidR="00C143DA">
          <w:rPr>
            <w:webHidden/>
          </w:rPr>
          <w:tab/>
        </w:r>
        <w:r w:rsidR="00D12B93">
          <w:rPr>
            <w:webHidden/>
          </w:rPr>
          <w:t>4</w:t>
        </w:r>
      </w:hyperlink>
    </w:p>
    <w:p w14:paraId="0BDBA995" w14:textId="21B347A4" w:rsidR="00C143DA" w:rsidRDefault="00C86B2A" w:rsidP="00C143D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850697" w:history="1">
        <w:r w:rsidR="00C143DA" w:rsidRPr="00FF513B">
          <w:rPr>
            <w:rStyle w:val="ab"/>
            <w:noProof/>
          </w:rPr>
          <w:t>1.2</w:t>
        </w:r>
        <w:r w:rsidR="00C143DA">
          <w:rPr>
            <w:rFonts w:asciiTheme="minorHAnsi" w:eastAsiaTheme="minorEastAsia" w:hAnsiTheme="minorHAnsi" w:cstheme="minorBidi"/>
            <w:noProof/>
          </w:rPr>
          <w:tab/>
        </w:r>
        <w:r w:rsidR="00C143DA" w:rsidRPr="00FF513B">
          <w:rPr>
            <w:rStyle w:val="ab"/>
            <w:noProof/>
          </w:rPr>
          <w:t>시스템 구성도</w:t>
        </w:r>
        <w:r w:rsidR="00C143DA">
          <w:rPr>
            <w:noProof/>
            <w:webHidden/>
          </w:rPr>
          <w:tab/>
        </w:r>
        <w:r w:rsidR="00D12B93">
          <w:rPr>
            <w:noProof/>
            <w:webHidden/>
          </w:rPr>
          <w:t>5</w:t>
        </w:r>
      </w:hyperlink>
    </w:p>
    <w:p w14:paraId="05056EA2" w14:textId="4A9F1144" w:rsidR="00C143DA" w:rsidRDefault="00C86B2A" w:rsidP="00C143D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5850698" w:history="1">
        <w:r w:rsidR="00C143DA" w:rsidRPr="00FF513B">
          <w:rPr>
            <w:rStyle w:val="ab"/>
            <w:noProof/>
          </w:rPr>
          <w:t>2</w:t>
        </w:r>
        <w:r w:rsidR="00C143DA">
          <w:rPr>
            <w:rFonts w:asciiTheme="minorHAnsi" w:eastAsiaTheme="minorEastAsia" w:hAnsiTheme="minorHAnsi" w:cstheme="minorBidi"/>
            <w:noProof/>
          </w:rPr>
          <w:tab/>
        </w:r>
        <w:r w:rsidR="00C143DA" w:rsidRPr="00FF513B">
          <w:rPr>
            <w:rStyle w:val="ab"/>
            <w:noProof/>
          </w:rPr>
          <w:t>실행 환경</w:t>
        </w:r>
        <w:r w:rsidR="00C143DA">
          <w:rPr>
            <w:noProof/>
            <w:webHidden/>
          </w:rPr>
          <w:tab/>
        </w:r>
        <w:r w:rsidR="00D12B93">
          <w:rPr>
            <w:noProof/>
            <w:webHidden/>
          </w:rPr>
          <w:t>6</w:t>
        </w:r>
      </w:hyperlink>
    </w:p>
    <w:p w14:paraId="3C71E47D" w14:textId="77777777" w:rsidR="00C143DA" w:rsidRDefault="00C86B2A" w:rsidP="00C143D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850699" w:history="1">
        <w:r w:rsidR="00C143DA" w:rsidRPr="00FF513B">
          <w:rPr>
            <w:rStyle w:val="ab"/>
            <w:noProof/>
          </w:rPr>
          <w:t>2.1</w:t>
        </w:r>
        <w:r w:rsidR="00C143DA">
          <w:rPr>
            <w:rFonts w:asciiTheme="minorHAnsi" w:eastAsiaTheme="minorEastAsia" w:hAnsiTheme="minorHAnsi" w:cstheme="minorBidi"/>
            <w:noProof/>
          </w:rPr>
          <w:tab/>
        </w:r>
        <w:r w:rsidR="00C143DA" w:rsidRPr="00FF513B">
          <w:rPr>
            <w:rStyle w:val="ab"/>
            <w:noProof/>
          </w:rPr>
          <w:t>iXVDR Architecture</w:t>
        </w:r>
        <w:r w:rsidR="00C143DA">
          <w:rPr>
            <w:noProof/>
            <w:webHidden/>
          </w:rPr>
          <w:tab/>
        </w:r>
        <w:r w:rsidR="00C143DA">
          <w:rPr>
            <w:noProof/>
            <w:webHidden/>
          </w:rPr>
          <w:fldChar w:fldCharType="begin"/>
        </w:r>
        <w:r w:rsidR="00C143DA">
          <w:rPr>
            <w:noProof/>
            <w:webHidden/>
          </w:rPr>
          <w:instrText xml:space="preserve"> PAGEREF _Toc35850699 \h </w:instrText>
        </w:r>
        <w:r w:rsidR="00C143DA">
          <w:rPr>
            <w:noProof/>
            <w:webHidden/>
          </w:rPr>
        </w:r>
        <w:r w:rsidR="00C143DA">
          <w:rPr>
            <w:noProof/>
            <w:webHidden/>
          </w:rPr>
          <w:fldChar w:fldCharType="separate"/>
        </w:r>
        <w:r w:rsidR="00C143DA">
          <w:rPr>
            <w:noProof/>
            <w:webHidden/>
          </w:rPr>
          <w:t>7</w:t>
        </w:r>
        <w:r w:rsidR="00C143DA">
          <w:rPr>
            <w:noProof/>
            <w:webHidden/>
          </w:rPr>
          <w:fldChar w:fldCharType="end"/>
        </w:r>
      </w:hyperlink>
    </w:p>
    <w:p w14:paraId="78576C9E" w14:textId="13F1DB39" w:rsidR="00C143DA" w:rsidRDefault="00C86B2A" w:rsidP="00C143D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850700" w:history="1">
        <w:r w:rsidR="00C143DA" w:rsidRPr="00FF513B">
          <w:rPr>
            <w:rStyle w:val="ab"/>
            <w:noProof/>
          </w:rPr>
          <w:t>2.2</w:t>
        </w:r>
        <w:r w:rsidR="00C143DA">
          <w:rPr>
            <w:rFonts w:asciiTheme="minorHAnsi" w:eastAsiaTheme="minorEastAsia" w:hAnsiTheme="minorHAnsi" w:cstheme="minorBidi"/>
            <w:noProof/>
          </w:rPr>
          <w:tab/>
        </w:r>
        <w:r w:rsidR="00C143DA" w:rsidRPr="00FF513B">
          <w:rPr>
            <w:rStyle w:val="ab"/>
            <w:noProof/>
          </w:rPr>
          <w:t>구성 요소</w:t>
        </w:r>
        <w:r w:rsidR="00C143DA">
          <w:rPr>
            <w:noProof/>
            <w:webHidden/>
          </w:rPr>
          <w:tab/>
        </w:r>
        <w:r w:rsidR="00D12B93">
          <w:rPr>
            <w:noProof/>
            <w:webHidden/>
          </w:rPr>
          <w:t>8</w:t>
        </w:r>
      </w:hyperlink>
    </w:p>
    <w:p w14:paraId="4CEEE81A" w14:textId="35D852A5" w:rsidR="00C143DA" w:rsidRDefault="00C86B2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01" w:history="1">
        <w:r w:rsidR="00C143DA" w:rsidRPr="00FF513B">
          <w:rPr>
            <w:rStyle w:val="ab"/>
          </w:rPr>
          <w:t>2.2.1</w:t>
        </w:r>
        <w:r w:rsidR="00C143DA">
          <w:rPr>
            <w:rFonts w:asciiTheme="minorHAnsi" w:eastAsiaTheme="minorEastAsia" w:hAnsiTheme="minorHAnsi" w:cstheme="minorBidi"/>
          </w:rPr>
          <w:tab/>
        </w:r>
        <w:r w:rsidR="00C143DA" w:rsidRPr="00FF513B">
          <w:rPr>
            <w:rStyle w:val="ab"/>
          </w:rPr>
          <w:t>구성 요소1</w:t>
        </w:r>
        <w:r w:rsidR="00C143DA">
          <w:rPr>
            <w:webHidden/>
          </w:rPr>
          <w:tab/>
        </w:r>
        <w:r w:rsidR="00D12B93">
          <w:rPr>
            <w:webHidden/>
          </w:rPr>
          <w:t>9</w:t>
        </w:r>
      </w:hyperlink>
    </w:p>
    <w:p w14:paraId="044B0D48" w14:textId="1AE0EBED" w:rsidR="00C143DA" w:rsidRDefault="00C86B2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02" w:history="1">
        <w:r w:rsidR="00C143DA" w:rsidRPr="00FF513B">
          <w:rPr>
            <w:rStyle w:val="ab"/>
          </w:rPr>
          <w:t>2.2.2</w:t>
        </w:r>
        <w:r w:rsidR="00C143DA">
          <w:rPr>
            <w:rFonts w:asciiTheme="minorHAnsi" w:eastAsiaTheme="minorEastAsia" w:hAnsiTheme="minorHAnsi" w:cstheme="minorBidi"/>
          </w:rPr>
          <w:tab/>
        </w:r>
        <w:r w:rsidR="00C143DA" w:rsidRPr="00FF513B">
          <w:rPr>
            <w:rStyle w:val="ab"/>
          </w:rPr>
          <w:t>구성 요소2</w:t>
        </w:r>
        <w:r w:rsidR="00C143DA">
          <w:rPr>
            <w:webHidden/>
          </w:rPr>
          <w:tab/>
        </w:r>
        <w:r w:rsidR="00D12B93">
          <w:rPr>
            <w:webHidden/>
          </w:rPr>
          <w:t>10</w:t>
        </w:r>
      </w:hyperlink>
    </w:p>
    <w:p w14:paraId="4E4942D8" w14:textId="07B9B96B" w:rsidR="00C143DA" w:rsidRDefault="00C86B2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03" w:history="1">
        <w:r w:rsidR="00C143DA" w:rsidRPr="00FF513B">
          <w:rPr>
            <w:rStyle w:val="ab"/>
          </w:rPr>
          <w:t>2.2.3</w:t>
        </w:r>
        <w:r w:rsidR="00C143DA">
          <w:rPr>
            <w:rFonts w:asciiTheme="minorHAnsi" w:eastAsiaTheme="minorEastAsia" w:hAnsiTheme="minorHAnsi" w:cstheme="minorBidi"/>
          </w:rPr>
          <w:tab/>
        </w:r>
        <w:r w:rsidR="00C143DA" w:rsidRPr="00FF513B">
          <w:rPr>
            <w:rStyle w:val="ab"/>
          </w:rPr>
          <w:t>구성 요소3</w:t>
        </w:r>
        <w:r w:rsidR="00C143DA">
          <w:rPr>
            <w:webHidden/>
          </w:rPr>
          <w:tab/>
        </w:r>
        <w:r w:rsidR="00D12B93">
          <w:rPr>
            <w:webHidden/>
          </w:rPr>
          <w:t>11</w:t>
        </w:r>
      </w:hyperlink>
    </w:p>
    <w:p w14:paraId="6B964171" w14:textId="519E6869" w:rsidR="00C143DA" w:rsidRDefault="00C86B2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04" w:history="1">
        <w:r w:rsidR="00C143DA" w:rsidRPr="00FF513B">
          <w:rPr>
            <w:rStyle w:val="ab"/>
          </w:rPr>
          <w:t>2.2.4</w:t>
        </w:r>
        <w:r w:rsidR="00C143DA">
          <w:rPr>
            <w:rFonts w:asciiTheme="minorHAnsi" w:eastAsiaTheme="minorEastAsia" w:hAnsiTheme="minorHAnsi" w:cstheme="minorBidi"/>
          </w:rPr>
          <w:tab/>
        </w:r>
        <w:r w:rsidR="00C143DA" w:rsidRPr="00FF513B">
          <w:rPr>
            <w:rStyle w:val="ab"/>
          </w:rPr>
          <w:t>구성 요소4</w:t>
        </w:r>
        <w:r w:rsidR="00C143DA">
          <w:rPr>
            <w:webHidden/>
          </w:rPr>
          <w:tab/>
        </w:r>
        <w:r w:rsidR="00D12B93">
          <w:rPr>
            <w:webHidden/>
          </w:rPr>
          <w:t>12</w:t>
        </w:r>
      </w:hyperlink>
    </w:p>
    <w:p w14:paraId="7E59783E" w14:textId="419255BD" w:rsidR="00C143DA" w:rsidRDefault="00C86B2A" w:rsidP="00C143D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850705" w:history="1">
        <w:r w:rsidR="00C143DA" w:rsidRPr="00FF513B">
          <w:rPr>
            <w:rStyle w:val="ab"/>
            <w:noProof/>
          </w:rPr>
          <w:t>2.3</w:t>
        </w:r>
        <w:r w:rsidR="00C143DA">
          <w:rPr>
            <w:rFonts w:asciiTheme="minorHAnsi" w:eastAsiaTheme="minorEastAsia" w:hAnsiTheme="minorHAnsi" w:cstheme="minorBidi"/>
            <w:noProof/>
          </w:rPr>
          <w:tab/>
        </w:r>
        <w:r w:rsidR="00C143DA" w:rsidRPr="00FF513B">
          <w:rPr>
            <w:rStyle w:val="ab"/>
            <w:noProof/>
          </w:rPr>
          <w:t>iXVDR 주요 기능</w:t>
        </w:r>
        <w:r w:rsidR="00C143DA">
          <w:rPr>
            <w:noProof/>
            <w:webHidden/>
          </w:rPr>
          <w:tab/>
        </w:r>
        <w:r w:rsidR="00D12B93">
          <w:rPr>
            <w:noProof/>
            <w:webHidden/>
          </w:rPr>
          <w:t>13</w:t>
        </w:r>
      </w:hyperlink>
    </w:p>
    <w:p w14:paraId="4966EDD1" w14:textId="4A597B53" w:rsidR="00C143DA" w:rsidRDefault="00C86B2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06" w:history="1">
        <w:r w:rsidR="00C143DA" w:rsidRPr="00FF513B">
          <w:rPr>
            <w:rStyle w:val="ab"/>
          </w:rPr>
          <w:t>2.3.1</w:t>
        </w:r>
        <w:r w:rsidR="00C143DA">
          <w:rPr>
            <w:rFonts w:asciiTheme="minorHAnsi" w:eastAsiaTheme="minorEastAsia" w:hAnsiTheme="minorHAnsi" w:cstheme="minorBidi"/>
          </w:rPr>
          <w:tab/>
        </w:r>
        <w:r w:rsidR="00C143DA" w:rsidRPr="00FF513B">
          <w:rPr>
            <w:rStyle w:val="ab"/>
          </w:rPr>
          <w:t>룸 생성</w:t>
        </w:r>
        <w:r w:rsidR="00C143DA">
          <w:rPr>
            <w:webHidden/>
          </w:rPr>
          <w:tab/>
        </w:r>
        <w:r w:rsidR="00D12B93">
          <w:rPr>
            <w:webHidden/>
          </w:rPr>
          <w:t>14</w:t>
        </w:r>
      </w:hyperlink>
    </w:p>
    <w:p w14:paraId="0CBE382E" w14:textId="6BC71D3C" w:rsidR="00C143DA" w:rsidRDefault="00C86B2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07" w:history="1">
        <w:r w:rsidR="00C143DA" w:rsidRPr="00FF513B">
          <w:rPr>
            <w:rStyle w:val="ab"/>
          </w:rPr>
          <w:t>2.3.2</w:t>
        </w:r>
        <w:r w:rsidR="00C143DA">
          <w:rPr>
            <w:rFonts w:asciiTheme="minorHAnsi" w:eastAsiaTheme="minorEastAsia" w:hAnsiTheme="minorHAnsi" w:cstheme="minorBidi"/>
          </w:rPr>
          <w:tab/>
        </w:r>
        <w:r w:rsidR="00C143DA" w:rsidRPr="00FF513B">
          <w:rPr>
            <w:rStyle w:val="ab"/>
          </w:rPr>
          <w:t>계약</w:t>
        </w:r>
        <w:r w:rsidR="00EE2AF4">
          <w:rPr>
            <w:rStyle w:val="ab"/>
            <w:rFonts w:hint="eastAsia"/>
          </w:rPr>
          <w:t>.</w:t>
        </w:r>
        <w:r w:rsidR="00C143DA" w:rsidRPr="00FF513B">
          <w:rPr>
            <w:rStyle w:val="ab"/>
          </w:rPr>
          <w:t xml:space="preserve"> 관리</w:t>
        </w:r>
        <w:r w:rsidR="00C143DA">
          <w:rPr>
            <w:webHidden/>
          </w:rPr>
          <w:tab/>
        </w:r>
        <w:r w:rsidR="00C143DA">
          <w:rPr>
            <w:webHidden/>
          </w:rPr>
          <w:fldChar w:fldCharType="begin"/>
        </w:r>
        <w:r w:rsidR="00C143DA">
          <w:rPr>
            <w:webHidden/>
          </w:rPr>
          <w:instrText xml:space="preserve"> PAGEREF _Toc35850707 \h </w:instrText>
        </w:r>
        <w:r w:rsidR="00C143DA">
          <w:rPr>
            <w:webHidden/>
          </w:rPr>
        </w:r>
        <w:r w:rsidR="00C143DA">
          <w:rPr>
            <w:webHidden/>
          </w:rPr>
          <w:fldChar w:fldCharType="separate"/>
        </w:r>
        <w:r w:rsidR="00C143DA">
          <w:rPr>
            <w:webHidden/>
          </w:rPr>
          <w:t>1</w:t>
        </w:r>
        <w:r w:rsidR="00D12B93">
          <w:rPr>
            <w:webHidden/>
          </w:rPr>
          <w:t>5</w:t>
        </w:r>
        <w:r w:rsidR="00C143DA">
          <w:rPr>
            <w:webHidden/>
          </w:rPr>
          <w:fldChar w:fldCharType="end"/>
        </w:r>
      </w:hyperlink>
    </w:p>
    <w:p w14:paraId="787DFA99" w14:textId="738C15A6" w:rsidR="00C143DA" w:rsidRDefault="00C86B2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08" w:history="1">
        <w:r w:rsidR="00C143DA" w:rsidRPr="00FF513B">
          <w:rPr>
            <w:rStyle w:val="ab"/>
          </w:rPr>
          <w:t>2.3.3</w:t>
        </w:r>
        <w:r w:rsidR="00C143DA">
          <w:rPr>
            <w:rFonts w:asciiTheme="minorHAnsi" w:eastAsiaTheme="minorEastAsia" w:hAnsiTheme="minorHAnsi" w:cstheme="minorBidi"/>
          </w:rPr>
          <w:tab/>
        </w:r>
        <w:r w:rsidR="00C143DA" w:rsidRPr="00FF513B">
          <w:rPr>
            <w:rStyle w:val="ab"/>
          </w:rPr>
          <w:t>권한 설정</w:t>
        </w:r>
        <w:r w:rsidR="00C143DA">
          <w:rPr>
            <w:webHidden/>
          </w:rPr>
          <w:tab/>
        </w:r>
        <w:r w:rsidR="00C143DA">
          <w:rPr>
            <w:webHidden/>
          </w:rPr>
          <w:fldChar w:fldCharType="begin"/>
        </w:r>
        <w:r w:rsidR="00C143DA">
          <w:rPr>
            <w:webHidden/>
          </w:rPr>
          <w:instrText xml:space="preserve"> PAGEREF _Toc35850708 \h </w:instrText>
        </w:r>
        <w:r w:rsidR="00C143DA">
          <w:rPr>
            <w:webHidden/>
          </w:rPr>
        </w:r>
        <w:r w:rsidR="00C143DA">
          <w:rPr>
            <w:webHidden/>
          </w:rPr>
          <w:fldChar w:fldCharType="separate"/>
        </w:r>
        <w:r w:rsidR="00C143DA">
          <w:rPr>
            <w:webHidden/>
          </w:rPr>
          <w:t>1</w:t>
        </w:r>
        <w:r w:rsidR="00D12B93">
          <w:rPr>
            <w:webHidden/>
          </w:rPr>
          <w:t>6</w:t>
        </w:r>
        <w:r w:rsidR="00C143DA">
          <w:rPr>
            <w:webHidden/>
          </w:rPr>
          <w:fldChar w:fldCharType="end"/>
        </w:r>
      </w:hyperlink>
    </w:p>
    <w:p w14:paraId="1403C123" w14:textId="63616F6C" w:rsidR="00C143DA" w:rsidRDefault="00C86B2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09" w:history="1">
        <w:r w:rsidR="00C143DA" w:rsidRPr="00FF513B">
          <w:rPr>
            <w:rStyle w:val="ab"/>
          </w:rPr>
          <w:t>2.3.4</w:t>
        </w:r>
        <w:r w:rsidR="00C143DA">
          <w:rPr>
            <w:rFonts w:asciiTheme="minorHAnsi" w:eastAsiaTheme="minorEastAsia" w:hAnsiTheme="minorHAnsi" w:cstheme="minorBidi"/>
          </w:rPr>
          <w:tab/>
        </w:r>
        <w:r w:rsidR="00C143DA" w:rsidRPr="00FF513B">
          <w:rPr>
            <w:rStyle w:val="ab"/>
          </w:rPr>
          <w:t>샌드박스</w:t>
        </w:r>
        <w:r w:rsidR="00C143DA">
          <w:rPr>
            <w:webHidden/>
          </w:rPr>
          <w:tab/>
        </w:r>
        <w:r w:rsidR="00C143DA">
          <w:rPr>
            <w:webHidden/>
          </w:rPr>
          <w:fldChar w:fldCharType="begin"/>
        </w:r>
        <w:r w:rsidR="00C143DA">
          <w:rPr>
            <w:webHidden/>
          </w:rPr>
          <w:instrText xml:space="preserve"> PAGEREF _Toc35850709 \h </w:instrText>
        </w:r>
        <w:r w:rsidR="00C143DA">
          <w:rPr>
            <w:webHidden/>
          </w:rPr>
        </w:r>
        <w:r w:rsidR="00C143DA">
          <w:rPr>
            <w:webHidden/>
          </w:rPr>
          <w:fldChar w:fldCharType="separate"/>
        </w:r>
        <w:r w:rsidR="00C143DA">
          <w:rPr>
            <w:webHidden/>
          </w:rPr>
          <w:t>1</w:t>
        </w:r>
        <w:r w:rsidR="00D12B93">
          <w:rPr>
            <w:webHidden/>
          </w:rPr>
          <w:t>7</w:t>
        </w:r>
        <w:r w:rsidR="00C143DA">
          <w:rPr>
            <w:webHidden/>
          </w:rPr>
          <w:fldChar w:fldCharType="end"/>
        </w:r>
      </w:hyperlink>
    </w:p>
    <w:p w14:paraId="6F151170" w14:textId="31F5D699" w:rsidR="00C143DA" w:rsidRDefault="00C86B2A" w:rsidP="00C143D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5850710" w:history="1">
        <w:r w:rsidR="00C143DA" w:rsidRPr="00FF513B">
          <w:rPr>
            <w:rStyle w:val="ab"/>
            <w:noProof/>
          </w:rPr>
          <w:t>3</w:t>
        </w:r>
        <w:r w:rsidR="00C143DA">
          <w:rPr>
            <w:rFonts w:asciiTheme="minorHAnsi" w:eastAsiaTheme="minorEastAsia" w:hAnsiTheme="minorHAnsi" w:cstheme="minorBidi"/>
            <w:noProof/>
          </w:rPr>
          <w:tab/>
        </w:r>
        <w:r w:rsidR="00C143DA" w:rsidRPr="00FF513B">
          <w:rPr>
            <w:rStyle w:val="ab"/>
            <w:noProof/>
          </w:rPr>
          <w:t>사용 방법</w:t>
        </w:r>
        <w:r w:rsidR="00C143DA">
          <w:rPr>
            <w:noProof/>
            <w:webHidden/>
          </w:rPr>
          <w:tab/>
        </w:r>
        <w:r w:rsidR="00C143DA">
          <w:rPr>
            <w:noProof/>
            <w:webHidden/>
          </w:rPr>
          <w:fldChar w:fldCharType="begin"/>
        </w:r>
        <w:r w:rsidR="00C143DA">
          <w:rPr>
            <w:noProof/>
            <w:webHidden/>
          </w:rPr>
          <w:instrText xml:space="preserve"> PAGEREF _Toc35850710 \h </w:instrText>
        </w:r>
        <w:r w:rsidR="00C143DA">
          <w:rPr>
            <w:noProof/>
            <w:webHidden/>
          </w:rPr>
        </w:r>
        <w:r w:rsidR="00C143DA">
          <w:rPr>
            <w:noProof/>
            <w:webHidden/>
          </w:rPr>
          <w:fldChar w:fldCharType="separate"/>
        </w:r>
        <w:r w:rsidR="00C143DA">
          <w:rPr>
            <w:noProof/>
            <w:webHidden/>
          </w:rPr>
          <w:t>1</w:t>
        </w:r>
        <w:r w:rsidR="00D12B93">
          <w:rPr>
            <w:noProof/>
            <w:webHidden/>
          </w:rPr>
          <w:t>21</w:t>
        </w:r>
        <w:r w:rsidR="00C143DA">
          <w:rPr>
            <w:noProof/>
            <w:webHidden/>
          </w:rPr>
          <w:fldChar w:fldCharType="end"/>
        </w:r>
      </w:hyperlink>
    </w:p>
    <w:p w14:paraId="164AD899" w14:textId="3A9C349A" w:rsidR="00C143DA" w:rsidRDefault="00C86B2A" w:rsidP="00C143D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850711" w:history="1">
        <w:r w:rsidR="00C143DA" w:rsidRPr="00FF513B">
          <w:rPr>
            <w:rStyle w:val="ab"/>
            <w:noProof/>
          </w:rPr>
          <w:t>3.1</w:t>
        </w:r>
        <w:r w:rsidR="00C143DA">
          <w:rPr>
            <w:rFonts w:asciiTheme="minorHAnsi" w:eastAsiaTheme="minorEastAsia" w:hAnsiTheme="minorHAnsi" w:cstheme="minorBidi"/>
            <w:noProof/>
          </w:rPr>
          <w:tab/>
        </w:r>
        <w:r w:rsidR="00C143DA" w:rsidRPr="00FF513B">
          <w:rPr>
            <w:rStyle w:val="ab"/>
            <w:noProof/>
          </w:rPr>
          <w:t>회원가입 및 로그인</w:t>
        </w:r>
        <w:r w:rsidR="00C143DA">
          <w:rPr>
            <w:noProof/>
            <w:webHidden/>
          </w:rPr>
          <w:tab/>
        </w:r>
        <w:r w:rsidR="00C143DA">
          <w:rPr>
            <w:noProof/>
            <w:webHidden/>
          </w:rPr>
          <w:fldChar w:fldCharType="begin"/>
        </w:r>
        <w:r w:rsidR="00C143DA">
          <w:rPr>
            <w:noProof/>
            <w:webHidden/>
          </w:rPr>
          <w:instrText xml:space="preserve"> PAGEREF _Toc35850711 \h </w:instrText>
        </w:r>
        <w:r w:rsidR="00C143DA">
          <w:rPr>
            <w:noProof/>
            <w:webHidden/>
          </w:rPr>
        </w:r>
        <w:r w:rsidR="00C143DA">
          <w:rPr>
            <w:noProof/>
            <w:webHidden/>
          </w:rPr>
          <w:fldChar w:fldCharType="separate"/>
        </w:r>
        <w:r w:rsidR="00C143DA">
          <w:rPr>
            <w:noProof/>
            <w:webHidden/>
          </w:rPr>
          <w:t>1</w:t>
        </w:r>
        <w:r w:rsidR="00D12B93">
          <w:rPr>
            <w:noProof/>
            <w:webHidden/>
          </w:rPr>
          <w:t>23</w:t>
        </w:r>
        <w:r w:rsidR="00C143DA">
          <w:rPr>
            <w:noProof/>
            <w:webHidden/>
          </w:rPr>
          <w:fldChar w:fldCharType="end"/>
        </w:r>
      </w:hyperlink>
    </w:p>
    <w:p w14:paraId="50641011" w14:textId="26B5ED56" w:rsidR="00C143DA" w:rsidRDefault="00C86B2A" w:rsidP="00C143D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850712" w:history="1">
        <w:r w:rsidR="00C143DA" w:rsidRPr="00FF513B">
          <w:rPr>
            <w:rStyle w:val="ab"/>
            <w:noProof/>
          </w:rPr>
          <w:t>3.2</w:t>
        </w:r>
        <w:r w:rsidR="00C143DA">
          <w:rPr>
            <w:rFonts w:asciiTheme="minorHAnsi" w:eastAsiaTheme="minorEastAsia" w:hAnsiTheme="minorHAnsi" w:cstheme="minorBidi"/>
            <w:noProof/>
          </w:rPr>
          <w:tab/>
        </w:r>
        <w:r w:rsidR="00C143DA" w:rsidRPr="00FF513B">
          <w:rPr>
            <w:rStyle w:val="ab"/>
            <w:noProof/>
          </w:rPr>
          <w:t>새로운 룸 생성하기</w:t>
        </w:r>
        <w:r w:rsidR="00C143DA">
          <w:rPr>
            <w:noProof/>
            <w:webHidden/>
          </w:rPr>
          <w:tab/>
        </w:r>
        <w:r w:rsidR="00C143DA">
          <w:rPr>
            <w:noProof/>
            <w:webHidden/>
          </w:rPr>
          <w:fldChar w:fldCharType="begin"/>
        </w:r>
        <w:r w:rsidR="00C143DA">
          <w:rPr>
            <w:noProof/>
            <w:webHidden/>
          </w:rPr>
          <w:instrText xml:space="preserve"> PAGEREF _Toc35850712 \h </w:instrText>
        </w:r>
        <w:r w:rsidR="00C143DA">
          <w:rPr>
            <w:noProof/>
            <w:webHidden/>
          </w:rPr>
        </w:r>
        <w:r w:rsidR="00C143DA">
          <w:rPr>
            <w:noProof/>
            <w:webHidden/>
          </w:rPr>
          <w:fldChar w:fldCharType="separate"/>
        </w:r>
        <w:r w:rsidR="00C143DA">
          <w:rPr>
            <w:noProof/>
            <w:webHidden/>
          </w:rPr>
          <w:t>1</w:t>
        </w:r>
        <w:r w:rsidR="00D12B93">
          <w:rPr>
            <w:noProof/>
            <w:webHidden/>
          </w:rPr>
          <w:t>25</w:t>
        </w:r>
        <w:r w:rsidR="00C143DA">
          <w:rPr>
            <w:noProof/>
            <w:webHidden/>
          </w:rPr>
          <w:fldChar w:fldCharType="end"/>
        </w:r>
      </w:hyperlink>
    </w:p>
    <w:p w14:paraId="29C935A4" w14:textId="51633CD9" w:rsidR="00C143DA" w:rsidRDefault="00C86B2A" w:rsidP="00C143D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850713" w:history="1">
        <w:r w:rsidR="00C143DA" w:rsidRPr="00FF513B">
          <w:rPr>
            <w:rStyle w:val="ab"/>
            <w:noProof/>
          </w:rPr>
          <w:t>3.3</w:t>
        </w:r>
        <w:r w:rsidR="00C143DA">
          <w:rPr>
            <w:rFonts w:asciiTheme="minorHAnsi" w:eastAsiaTheme="minorEastAsia" w:hAnsiTheme="minorHAnsi" w:cstheme="minorBidi"/>
            <w:noProof/>
          </w:rPr>
          <w:tab/>
        </w:r>
        <w:r w:rsidR="00C143DA" w:rsidRPr="00FF513B">
          <w:rPr>
            <w:rStyle w:val="ab"/>
            <w:noProof/>
          </w:rPr>
          <w:t>사용자 관리</w:t>
        </w:r>
        <w:r w:rsidR="00C143DA">
          <w:rPr>
            <w:noProof/>
            <w:webHidden/>
          </w:rPr>
          <w:tab/>
        </w:r>
        <w:r w:rsidR="00C143DA">
          <w:rPr>
            <w:noProof/>
            <w:webHidden/>
          </w:rPr>
          <w:fldChar w:fldCharType="begin"/>
        </w:r>
        <w:r w:rsidR="00C143DA">
          <w:rPr>
            <w:noProof/>
            <w:webHidden/>
          </w:rPr>
          <w:instrText xml:space="preserve"> PAGEREF _Toc35850713 \h </w:instrText>
        </w:r>
        <w:r w:rsidR="00C143DA">
          <w:rPr>
            <w:noProof/>
            <w:webHidden/>
          </w:rPr>
        </w:r>
        <w:r w:rsidR="00C143DA">
          <w:rPr>
            <w:noProof/>
            <w:webHidden/>
          </w:rPr>
          <w:fldChar w:fldCharType="separate"/>
        </w:r>
        <w:r w:rsidR="00C143DA">
          <w:rPr>
            <w:noProof/>
            <w:webHidden/>
          </w:rPr>
          <w:t>1</w:t>
        </w:r>
        <w:r w:rsidR="00D12B93">
          <w:rPr>
            <w:noProof/>
            <w:webHidden/>
          </w:rPr>
          <w:t>26</w:t>
        </w:r>
        <w:r w:rsidR="00C143DA">
          <w:rPr>
            <w:noProof/>
            <w:webHidden/>
          </w:rPr>
          <w:fldChar w:fldCharType="end"/>
        </w:r>
      </w:hyperlink>
    </w:p>
    <w:p w14:paraId="271BA9C6" w14:textId="2C5EB69D" w:rsidR="00C143DA" w:rsidRDefault="00C86B2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14" w:history="1">
        <w:r w:rsidR="00C143DA" w:rsidRPr="00FF513B">
          <w:rPr>
            <w:rStyle w:val="ab"/>
          </w:rPr>
          <w:t>3.3.1</w:t>
        </w:r>
        <w:r w:rsidR="00C143DA">
          <w:rPr>
            <w:rFonts w:asciiTheme="minorHAnsi" w:eastAsiaTheme="minorEastAsia" w:hAnsiTheme="minorHAnsi" w:cstheme="minorBidi"/>
          </w:rPr>
          <w:tab/>
        </w:r>
        <w:r w:rsidR="00C143DA" w:rsidRPr="00FF513B">
          <w:rPr>
            <w:rStyle w:val="ab"/>
          </w:rPr>
          <w:t>사용자 초대</w:t>
        </w:r>
        <w:r w:rsidR="00C143DA">
          <w:rPr>
            <w:webHidden/>
          </w:rPr>
          <w:tab/>
        </w:r>
        <w:r w:rsidR="00C143DA">
          <w:rPr>
            <w:webHidden/>
          </w:rPr>
          <w:fldChar w:fldCharType="begin"/>
        </w:r>
        <w:r w:rsidR="00C143DA">
          <w:rPr>
            <w:webHidden/>
          </w:rPr>
          <w:instrText xml:space="preserve"> PAGEREF _Toc35850714 \h </w:instrText>
        </w:r>
        <w:r w:rsidR="00C143DA">
          <w:rPr>
            <w:webHidden/>
          </w:rPr>
        </w:r>
        <w:r w:rsidR="00C143DA">
          <w:rPr>
            <w:webHidden/>
          </w:rPr>
          <w:fldChar w:fldCharType="separate"/>
        </w:r>
        <w:r w:rsidR="00C143DA">
          <w:rPr>
            <w:webHidden/>
          </w:rPr>
          <w:t>1</w:t>
        </w:r>
        <w:r w:rsidR="00D12B93">
          <w:rPr>
            <w:webHidden/>
          </w:rPr>
          <w:t>6</w:t>
        </w:r>
        <w:r w:rsidR="00C143DA">
          <w:rPr>
            <w:webHidden/>
          </w:rPr>
          <w:t>4</w:t>
        </w:r>
        <w:r w:rsidR="00C143DA">
          <w:rPr>
            <w:webHidden/>
          </w:rPr>
          <w:fldChar w:fldCharType="end"/>
        </w:r>
      </w:hyperlink>
    </w:p>
    <w:p w14:paraId="6B4CD88F" w14:textId="672231DD" w:rsidR="00C143DA" w:rsidRDefault="00C86B2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15" w:history="1">
        <w:r w:rsidR="00C143DA" w:rsidRPr="00FF513B">
          <w:rPr>
            <w:rStyle w:val="ab"/>
          </w:rPr>
          <w:t>3.3.2</w:t>
        </w:r>
        <w:r w:rsidR="00C143DA">
          <w:rPr>
            <w:rFonts w:asciiTheme="minorHAnsi" w:eastAsiaTheme="minorEastAsia" w:hAnsiTheme="minorHAnsi" w:cstheme="minorBidi"/>
          </w:rPr>
          <w:tab/>
        </w:r>
        <w:r w:rsidR="00C143DA" w:rsidRPr="00FF513B">
          <w:rPr>
            <w:rStyle w:val="ab"/>
          </w:rPr>
          <w:t>사용자 권한 설정</w:t>
        </w:r>
        <w:r w:rsidR="00C143DA">
          <w:rPr>
            <w:webHidden/>
          </w:rPr>
          <w:tab/>
        </w:r>
        <w:r w:rsidR="00C143DA">
          <w:rPr>
            <w:webHidden/>
          </w:rPr>
          <w:fldChar w:fldCharType="begin"/>
        </w:r>
        <w:r w:rsidR="00C143DA">
          <w:rPr>
            <w:webHidden/>
          </w:rPr>
          <w:instrText xml:space="preserve"> PAGEREF _Toc35850715 \h </w:instrText>
        </w:r>
        <w:r w:rsidR="00C143DA">
          <w:rPr>
            <w:webHidden/>
          </w:rPr>
        </w:r>
        <w:r w:rsidR="00C143DA">
          <w:rPr>
            <w:webHidden/>
          </w:rPr>
          <w:fldChar w:fldCharType="separate"/>
        </w:r>
        <w:r w:rsidR="00C143DA">
          <w:rPr>
            <w:webHidden/>
          </w:rPr>
          <w:t>1</w:t>
        </w:r>
        <w:r w:rsidR="00D12B93">
          <w:rPr>
            <w:webHidden/>
          </w:rPr>
          <w:t>7</w:t>
        </w:r>
        <w:r w:rsidR="00C143DA">
          <w:rPr>
            <w:webHidden/>
          </w:rPr>
          <w:t>4</w:t>
        </w:r>
        <w:r w:rsidR="00C143DA">
          <w:rPr>
            <w:webHidden/>
          </w:rPr>
          <w:fldChar w:fldCharType="end"/>
        </w:r>
      </w:hyperlink>
    </w:p>
    <w:p w14:paraId="7E1CD8A9" w14:textId="25DFCDBE" w:rsidR="00C143DA" w:rsidRDefault="00C86B2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16" w:history="1">
        <w:r w:rsidR="00C143DA" w:rsidRPr="00FF513B">
          <w:rPr>
            <w:rStyle w:val="ab"/>
          </w:rPr>
          <w:t>3.3.3</w:t>
        </w:r>
        <w:r w:rsidR="00C143DA">
          <w:rPr>
            <w:rFonts w:asciiTheme="minorHAnsi" w:eastAsiaTheme="minorEastAsia" w:hAnsiTheme="minorHAnsi" w:cstheme="minorBidi"/>
          </w:rPr>
          <w:tab/>
        </w:r>
        <w:r w:rsidR="00C143DA" w:rsidRPr="00FF513B">
          <w:rPr>
            <w:rStyle w:val="ab"/>
          </w:rPr>
          <w:t>사용자 삭제</w:t>
        </w:r>
        <w:r w:rsidR="00C143DA">
          <w:rPr>
            <w:webHidden/>
          </w:rPr>
          <w:tab/>
        </w:r>
        <w:r w:rsidR="00C143DA">
          <w:rPr>
            <w:webHidden/>
          </w:rPr>
          <w:fldChar w:fldCharType="begin"/>
        </w:r>
        <w:r w:rsidR="00C143DA">
          <w:rPr>
            <w:webHidden/>
          </w:rPr>
          <w:instrText xml:space="preserve"> PAGEREF _Toc35850716 \h </w:instrText>
        </w:r>
        <w:r w:rsidR="00C143DA">
          <w:rPr>
            <w:webHidden/>
          </w:rPr>
        </w:r>
        <w:r w:rsidR="00C143DA">
          <w:rPr>
            <w:webHidden/>
          </w:rPr>
          <w:fldChar w:fldCharType="separate"/>
        </w:r>
        <w:r w:rsidR="00C143DA">
          <w:rPr>
            <w:webHidden/>
          </w:rPr>
          <w:t>1</w:t>
        </w:r>
        <w:r w:rsidR="00D12B93">
          <w:rPr>
            <w:webHidden/>
          </w:rPr>
          <w:t>8</w:t>
        </w:r>
        <w:r w:rsidR="00C143DA">
          <w:rPr>
            <w:webHidden/>
          </w:rPr>
          <w:t>4</w:t>
        </w:r>
        <w:r w:rsidR="00C143DA">
          <w:rPr>
            <w:webHidden/>
          </w:rPr>
          <w:fldChar w:fldCharType="end"/>
        </w:r>
      </w:hyperlink>
    </w:p>
    <w:p w14:paraId="33B0CF32" w14:textId="15E4BF6D" w:rsidR="00C143DA" w:rsidRDefault="00C86B2A" w:rsidP="00C143DA">
      <w:pPr>
        <w:pStyle w:val="30"/>
        <w:rPr>
          <w:rFonts w:asciiTheme="minorHAnsi" w:eastAsiaTheme="minorEastAsia" w:hAnsiTheme="minorHAnsi" w:cstheme="minorBidi"/>
        </w:rPr>
      </w:pPr>
      <w:hyperlink w:anchor="_Toc35850717" w:history="1">
        <w:r w:rsidR="00C143DA" w:rsidRPr="00FF513B">
          <w:rPr>
            <w:rStyle w:val="ab"/>
          </w:rPr>
          <w:t>3.3.4</w:t>
        </w:r>
        <w:r w:rsidR="00C143DA">
          <w:rPr>
            <w:rFonts w:asciiTheme="minorHAnsi" w:eastAsiaTheme="minorEastAsia" w:hAnsiTheme="minorHAnsi" w:cstheme="minorBidi"/>
          </w:rPr>
          <w:tab/>
        </w:r>
        <w:r w:rsidR="00C143DA" w:rsidRPr="00FF513B">
          <w:rPr>
            <w:rStyle w:val="ab"/>
          </w:rPr>
          <w:t>사용자 그룹 관리</w:t>
        </w:r>
        <w:r w:rsidR="00C143DA">
          <w:rPr>
            <w:webHidden/>
          </w:rPr>
          <w:tab/>
        </w:r>
        <w:r w:rsidR="00C143DA">
          <w:rPr>
            <w:webHidden/>
          </w:rPr>
          <w:fldChar w:fldCharType="begin"/>
        </w:r>
        <w:r w:rsidR="00C143DA">
          <w:rPr>
            <w:webHidden/>
          </w:rPr>
          <w:instrText xml:space="preserve"> PAGEREF _Toc35850717 \h </w:instrText>
        </w:r>
        <w:r w:rsidR="00C143DA">
          <w:rPr>
            <w:webHidden/>
          </w:rPr>
        </w:r>
        <w:r w:rsidR="00C143DA">
          <w:rPr>
            <w:webHidden/>
          </w:rPr>
          <w:fldChar w:fldCharType="separate"/>
        </w:r>
        <w:r w:rsidR="00C143DA">
          <w:rPr>
            <w:webHidden/>
          </w:rPr>
          <w:t>1</w:t>
        </w:r>
        <w:r w:rsidR="00D12B93">
          <w:rPr>
            <w:webHidden/>
          </w:rPr>
          <w:t>9</w:t>
        </w:r>
        <w:r w:rsidR="00C143DA">
          <w:rPr>
            <w:webHidden/>
          </w:rPr>
          <w:t>5</w:t>
        </w:r>
        <w:r w:rsidR="00C143DA">
          <w:rPr>
            <w:webHidden/>
          </w:rPr>
          <w:fldChar w:fldCharType="end"/>
        </w:r>
      </w:hyperlink>
    </w:p>
    <w:p w14:paraId="7DD62FFC" w14:textId="70A6D270" w:rsidR="00054FB1" w:rsidRPr="00C143DA" w:rsidRDefault="00C143DA" w:rsidP="0046352F">
      <w:pPr>
        <w:tabs>
          <w:tab w:val="left" w:pos="4035"/>
        </w:tabs>
        <w:rPr>
          <w:rFonts w:hint="eastAsia"/>
        </w:rPr>
      </w:pPr>
      <w:r w:rsidRPr="0031083D">
        <w:fldChar w:fldCharType="end"/>
      </w:r>
    </w:p>
    <w:sectPr w:rsidR="00054FB1" w:rsidRPr="00C143DA" w:rsidSect="00900A40">
      <w:footerReference w:type="even" r:id="rId8"/>
      <w:type w:val="oddPage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64707" w14:textId="77777777" w:rsidR="00C86B2A" w:rsidRDefault="00C86B2A" w:rsidP="009450B4">
      <w:pPr>
        <w:spacing w:after="0"/>
      </w:pPr>
      <w:r>
        <w:separator/>
      </w:r>
    </w:p>
  </w:endnote>
  <w:endnote w:type="continuationSeparator" w:id="0">
    <w:p w14:paraId="1D9F8F3D" w14:textId="77777777" w:rsidR="00C86B2A" w:rsidRDefault="00C86B2A" w:rsidP="00945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5D836" w14:textId="77777777" w:rsidR="005825E5" w:rsidRDefault="005825E5">
    <w:pPr>
      <w:pStyle w:val="a7"/>
    </w:pPr>
  </w:p>
  <w:p w14:paraId="69145560" w14:textId="77777777" w:rsidR="005825E5" w:rsidRDefault="005825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3F84C" w14:textId="77777777" w:rsidR="00C86B2A" w:rsidRDefault="00C86B2A" w:rsidP="009450B4">
      <w:pPr>
        <w:spacing w:after="0"/>
      </w:pPr>
      <w:r>
        <w:separator/>
      </w:r>
    </w:p>
  </w:footnote>
  <w:footnote w:type="continuationSeparator" w:id="0">
    <w:p w14:paraId="549F4069" w14:textId="77777777" w:rsidR="00C86B2A" w:rsidRDefault="00C86B2A" w:rsidP="009450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FA2640"/>
    <w:lvl w:ilvl="0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CFA3A5E"/>
    <w:lvl w:ilvl="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9184E40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C16FE6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70CF7EE"/>
    <w:lvl w:ilvl="0">
      <w:start w:val="1"/>
      <w:numFmt w:val="bullet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D5421CA"/>
    <w:lvl w:ilvl="0">
      <w:start w:val="1"/>
      <w:numFmt w:val="bullet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B806CB4"/>
    <w:lvl w:ilvl="0">
      <w:start w:val="1"/>
      <w:numFmt w:val="bullet"/>
      <w:lvlText w:val=""/>
      <w:lvlJc w:val="left"/>
      <w:pPr>
        <w:tabs>
          <w:tab w:val="num" w:pos="1212"/>
        </w:tabs>
        <w:ind w:left="1212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132D3AA"/>
    <w:lvl w:ilvl="0">
      <w:start w:val="1"/>
      <w:numFmt w:val="bullet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F0E0B40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8CC8AA8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103D2643"/>
    <w:multiLevelType w:val="hybridMultilevel"/>
    <w:tmpl w:val="5478DE94"/>
    <w:lvl w:ilvl="0" w:tplc="3B30EDB2">
      <w:numFmt w:val="bullet"/>
      <w:lvlText w:val=""/>
      <w:lvlJc w:val="left"/>
      <w:pPr>
        <w:ind w:left="46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 w15:restartNumberingAfterBreak="0">
    <w:nsid w:val="1EFE40CC"/>
    <w:multiLevelType w:val="hybridMultilevel"/>
    <w:tmpl w:val="03F8A2B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3488080F"/>
    <w:multiLevelType w:val="hybridMultilevel"/>
    <w:tmpl w:val="57389064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3" w15:restartNumberingAfterBreak="0">
    <w:nsid w:val="370F7156"/>
    <w:multiLevelType w:val="multilevel"/>
    <w:tmpl w:val="02BC47E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맑은 고딕" w:eastAsia="맑은 고딕" w:cs="Times New Roman"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4" w15:restartNumberingAfterBreak="0">
    <w:nsid w:val="386E1822"/>
    <w:multiLevelType w:val="hybridMultilevel"/>
    <w:tmpl w:val="542A3AA6"/>
    <w:lvl w:ilvl="0" w:tplc="42820286">
      <w:start w:val="1"/>
      <w:numFmt w:val="bullet"/>
      <w:pStyle w:val="1s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2CFA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EEB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66A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186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5E81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F879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64B3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D43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13C02"/>
    <w:multiLevelType w:val="hybridMultilevel"/>
    <w:tmpl w:val="F33CD474"/>
    <w:lvl w:ilvl="0" w:tplc="04090001">
      <w:start w:val="1"/>
      <w:numFmt w:val="bullet"/>
      <w:lvlText w:val=""/>
      <w:lvlJc w:val="left"/>
      <w:pPr>
        <w:ind w:left="1211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6" w15:restartNumberingAfterBreak="0">
    <w:nsid w:val="4F6D5CE8"/>
    <w:multiLevelType w:val="hybridMultilevel"/>
    <w:tmpl w:val="BA025DE0"/>
    <w:lvl w:ilvl="0" w:tplc="A3CEB6A8">
      <w:start w:val="1"/>
      <w:numFmt w:val="upperLetter"/>
      <w:lvlText w:val="%1."/>
      <w:lvlJc w:val="left"/>
      <w:pPr>
        <w:ind w:left="1211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51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51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  <w:rPr>
        <w:rFonts w:cs="Times New Roman"/>
      </w:rPr>
    </w:lvl>
  </w:abstractNum>
  <w:abstractNum w:abstractNumId="17" w15:restartNumberingAfterBreak="0">
    <w:nsid w:val="5D846721"/>
    <w:multiLevelType w:val="hybridMultilevel"/>
    <w:tmpl w:val="79F4FCA6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8" w15:restartNumberingAfterBreak="0">
    <w:nsid w:val="5FDC34C4"/>
    <w:multiLevelType w:val="hybridMultilevel"/>
    <w:tmpl w:val="B98E0C04"/>
    <w:lvl w:ilvl="0" w:tplc="434044E8">
      <w:start w:val="1"/>
      <w:numFmt w:val="upperLetter"/>
      <w:pStyle w:val="a"/>
      <w:lvlText w:val="%1."/>
      <w:lvlJc w:val="left"/>
      <w:pPr>
        <w:ind w:left="1353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51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51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  <w:rPr>
        <w:rFonts w:cs="Times New Roman"/>
      </w:rPr>
    </w:lvl>
  </w:abstractNum>
  <w:abstractNum w:abstractNumId="19" w15:restartNumberingAfterBreak="0">
    <w:nsid w:val="67882CD4"/>
    <w:multiLevelType w:val="hybridMultilevel"/>
    <w:tmpl w:val="D4AA3BA8"/>
    <w:lvl w:ilvl="0" w:tplc="04090001">
      <w:start w:val="1"/>
      <w:numFmt w:val="bullet"/>
      <w:lvlText w:val=""/>
      <w:lvlJc w:val="left"/>
      <w:pPr>
        <w:ind w:left="13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6" w:hanging="400"/>
      </w:pPr>
      <w:rPr>
        <w:rFonts w:ascii="Wingdings" w:hAnsi="Wingdings" w:hint="default"/>
      </w:rPr>
    </w:lvl>
  </w:abstractNum>
  <w:abstractNum w:abstractNumId="20" w15:restartNumberingAfterBreak="0">
    <w:nsid w:val="73874B86"/>
    <w:multiLevelType w:val="hybridMultilevel"/>
    <w:tmpl w:val="0F827568"/>
    <w:lvl w:ilvl="0" w:tplc="C7F0F7FA">
      <w:start w:val="1"/>
      <w:numFmt w:val="upperLetter"/>
      <w:lvlText w:val="%1."/>
      <w:lvlJc w:val="left"/>
      <w:pPr>
        <w:ind w:left="1211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 w15:restartNumberingAfterBreak="0">
    <w:nsid w:val="75CF6915"/>
    <w:multiLevelType w:val="hybridMultilevel"/>
    <w:tmpl w:val="16BEC72A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2" w15:restartNumberingAfterBreak="0">
    <w:nsid w:val="762530FB"/>
    <w:multiLevelType w:val="hybridMultilevel"/>
    <w:tmpl w:val="A6EE62E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 w15:restartNumberingAfterBreak="0">
    <w:nsid w:val="7A05584E"/>
    <w:multiLevelType w:val="hybridMultilevel"/>
    <w:tmpl w:val="75248468"/>
    <w:lvl w:ilvl="0" w:tplc="07D8286E">
      <w:start w:val="1"/>
      <w:numFmt w:val="bullet"/>
      <w:pStyle w:val="20"/>
      <w:lvlText w:val="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1"/>
  </w:num>
  <w:num w:numId="4">
    <w:abstractNumId w:val="16"/>
  </w:num>
  <w:num w:numId="5">
    <w:abstractNumId w:val="20"/>
  </w:num>
  <w:num w:numId="6">
    <w:abstractNumId w:val="15"/>
  </w:num>
  <w:num w:numId="7">
    <w:abstractNumId w:val="14"/>
  </w:num>
  <w:num w:numId="8">
    <w:abstractNumId w:val="12"/>
  </w:num>
  <w:num w:numId="9">
    <w:abstractNumId w:val="18"/>
  </w:num>
  <w:num w:numId="10">
    <w:abstractNumId w:val="22"/>
  </w:num>
  <w:num w:numId="11">
    <w:abstractNumId w:val="11"/>
  </w:num>
  <w:num w:numId="12">
    <w:abstractNumId w:val="13"/>
  </w:num>
  <w:num w:numId="13">
    <w:abstractNumId w:val="13"/>
  </w:num>
  <w:num w:numId="14">
    <w:abstractNumId w:val="23"/>
  </w:num>
  <w:num w:numId="15">
    <w:abstractNumId w:val="17"/>
  </w:num>
  <w:num w:numId="16">
    <w:abstractNumId w:val="13"/>
  </w:num>
  <w:num w:numId="17">
    <w:abstractNumId w:val="18"/>
  </w:num>
  <w:num w:numId="18">
    <w:abstractNumId w:val="18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D9"/>
    <w:rsid w:val="00001061"/>
    <w:rsid w:val="000011AC"/>
    <w:rsid w:val="00001A9A"/>
    <w:rsid w:val="000044C4"/>
    <w:rsid w:val="000050CB"/>
    <w:rsid w:val="000058D2"/>
    <w:rsid w:val="00005BEA"/>
    <w:rsid w:val="00006DA6"/>
    <w:rsid w:val="000161FD"/>
    <w:rsid w:val="000178FE"/>
    <w:rsid w:val="00020486"/>
    <w:rsid w:val="00030B5A"/>
    <w:rsid w:val="00032CD3"/>
    <w:rsid w:val="00032CE5"/>
    <w:rsid w:val="00032D33"/>
    <w:rsid w:val="00037B4B"/>
    <w:rsid w:val="000409E0"/>
    <w:rsid w:val="00045717"/>
    <w:rsid w:val="00045E0A"/>
    <w:rsid w:val="00046F5E"/>
    <w:rsid w:val="00050935"/>
    <w:rsid w:val="00054FB1"/>
    <w:rsid w:val="000550EB"/>
    <w:rsid w:val="00055180"/>
    <w:rsid w:val="00056E41"/>
    <w:rsid w:val="000616EB"/>
    <w:rsid w:val="00061AD9"/>
    <w:rsid w:val="000621C2"/>
    <w:rsid w:val="00063375"/>
    <w:rsid w:val="0006664E"/>
    <w:rsid w:val="0007003A"/>
    <w:rsid w:val="00070821"/>
    <w:rsid w:val="000741D5"/>
    <w:rsid w:val="000748AC"/>
    <w:rsid w:val="00075A39"/>
    <w:rsid w:val="0007765F"/>
    <w:rsid w:val="000815BC"/>
    <w:rsid w:val="0008330F"/>
    <w:rsid w:val="00086082"/>
    <w:rsid w:val="00096519"/>
    <w:rsid w:val="000A0372"/>
    <w:rsid w:val="000A048D"/>
    <w:rsid w:val="000A1489"/>
    <w:rsid w:val="000A184F"/>
    <w:rsid w:val="000A4481"/>
    <w:rsid w:val="000A5211"/>
    <w:rsid w:val="000A5647"/>
    <w:rsid w:val="000A7D1F"/>
    <w:rsid w:val="000B01F2"/>
    <w:rsid w:val="000B0AB7"/>
    <w:rsid w:val="000B1AC7"/>
    <w:rsid w:val="000B28FB"/>
    <w:rsid w:val="000B5D0A"/>
    <w:rsid w:val="000C06F1"/>
    <w:rsid w:val="000C493C"/>
    <w:rsid w:val="000C5921"/>
    <w:rsid w:val="000C69D3"/>
    <w:rsid w:val="000C6CF8"/>
    <w:rsid w:val="000D1BD4"/>
    <w:rsid w:val="000D1F33"/>
    <w:rsid w:val="000D2345"/>
    <w:rsid w:val="000D25D1"/>
    <w:rsid w:val="000D29E1"/>
    <w:rsid w:val="000D38A1"/>
    <w:rsid w:val="000D487D"/>
    <w:rsid w:val="000D658F"/>
    <w:rsid w:val="000D7153"/>
    <w:rsid w:val="000E0FAF"/>
    <w:rsid w:val="000E4471"/>
    <w:rsid w:val="000E7713"/>
    <w:rsid w:val="000F0CAE"/>
    <w:rsid w:val="000F1B06"/>
    <w:rsid w:val="000F2990"/>
    <w:rsid w:val="000F499E"/>
    <w:rsid w:val="000F5A45"/>
    <w:rsid w:val="001008AE"/>
    <w:rsid w:val="00100A94"/>
    <w:rsid w:val="00101276"/>
    <w:rsid w:val="00104C98"/>
    <w:rsid w:val="00110BB8"/>
    <w:rsid w:val="001175B6"/>
    <w:rsid w:val="00117EDA"/>
    <w:rsid w:val="0012088E"/>
    <w:rsid w:val="001224B5"/>
    <w:rsid w:val="00125CAE"/>
    <w:rsid w:val="00126060"/>
    <w:rsid w:val="00126103"/>
    <w:rsid w:val="00126AC8"/>
    <w:rsid w:val="00127F81"/>
    <w:rsid w:val="0013046E"/>
    <w:rsid w:val="00131CA4"/>
    <w:rsid w:val="00136211"/>
    <w:rsid w:val="0014410B"/>
    <w:rsid w:val="00144B36"/>
    <w:rsid w:val="00146A20"/>
    <w:rsid w:val="00151C92"/>
    <w:rsid w:val="001527BD"/>
    <w:rsid w:val="00153190"/>
    <w:rsid w:val="00154A98"/>
    <w:rsid w:val="00157261"/>
    <w:rsid w:val="0016083E"/>
    <w:rsid w:val="0016268F"/>
    <w:rsid w:val="0016352C"/>
    <w:rsid w:val="00166F2C"/>
    <w:rsid w:val="00167C7F"/>
    <w:rsid w:val="001715E1"/>
    <w:rsid w:val="0017177B"/>
    <w:rsid w:val="001734EE"/>
    <w:rsid w:val="00173610"/>
    <w:rsid w:val="00174C49"/>
    <w:rsid w:val="00176226"/>
    <w:rsid w:val="00177EA4"/>
    <w:rsid w:val="00180007"/>
    <w:rsid w:val="00180761"/>
    <w:rsid w:val="00193ACD"/>
    <w:rsid w:val="0019563D"/>
    <w:rsid w:val="00196B25"/>
    <w:rsid w:val="00197A34"/>
    <w:rsid w:val="001A03B7"/>
    <w:rsid w:val="001A1251"/>
    <w:rsid w:val="001A5289"/>
    <w:rsid w:val="001A5FC5"/>
    <w:rsid w:val="001A7449"/>
    <w:rsid w:val="001B1005"/>
    <w:rsid w:val="001B6DDB"/>
    <w:rsid w:val="001C02AC"/>
    <w:rsid w:val="001C2A07"/>
    <w:rsid w:val="001C6D8F"/>
    <w:rsid w:val="001C7017"/>
    <w:rsid w:val="001D5955"/>
    <w:rsid w:val="001D63A7"/>
    <w:rsid w:val="001E036A"/>
    <w:rsid w:val="001F0E84"/>
    <w:rsid w:val="001F1797"/>
    <w:rsid w:val="001F18E6"/>
    <w:rsid w:val="001F546C"/>
    <w:rsid w:val="001F552D"/>
    <w:rsid w:val="001F6805"/>
    <w:rsid w:val="001F7711"/>
    <w:rsid w:val="00200075"/>
    <w:rsid w:val="002006BC"/>
    <w:rsid w:val="00202C4B"/>
    <w:rsid w:val="0020433D"/>
    <w:rsid w:val="00205B51"/>
    <w:rsid w:val="00206B87"/>
    <w:rsid w:val="00210F47"/>
    <w:rsid w:val="0021267F"/>
    <w:rsid w:val="00214A6A"/>
    <w:rsid w:val="0021511C"/>
    <w:rsid w:val="0021713F"/>
    <w:rsid w:val="00217EED"/>
    <w:rsid w:val="0022232E"/>
    <w:rsid w:val="00224673"/>
    <w:rsid w:val="0022628E"/>
    <w:rsid w:val="00227542"/>
    <w:rsid w:val="002309F3"/>
    <w:rsid w:val="00235A81"/>
    <w:rsid w:val="0024076E"/>
    <w:rsid w:val="002419C7"/>
    <w:rsid w:val="00241A6F"/>
    <w:rsid w:val="00243C98"/>
    <w:rsid w:val="0025095A"/>
    <w:rsid w:val="00250B47"/>
    <w:rsid w:val="002534EB"/>
    <w:rsid w:val="002550FB"/>
    <w:rsid w:val="00255B5B"/>
    <w:rsid w:val="00261691"/>
    <w:rsid w:val="0026317E"/>
    <w:rsid w:val="00264697"/>
    <w:rsid w:val="002646B2"/>
    <w:rsid w:val="00270722"/>
    <w:rsid w:val="002751A9"/>
    <w:rsid w:val="00275211"/>
    <w:rsid w:val="0027637F"/>
    <w:rsid w:val="002802D0"/>
    <w:rsid w:val="0028058A"/>
    <w:rsid w:val="002806AF"/>
    <w:rsid w:val="00283B1F"/>
    <w:rsid w:val="002872EA"/>
    <w:rsid w:val="00290F5A"/>
    <w:rsid w:val="00293B5D"/>
    <w:rsid w:val="00294F50"/>
    <w:rsid w:val="00295FE5"/>
    <w:rsid w:val="002A0BA0"/>
    <w:rsid w:val="002A230C"/>
    <w:rsid w:val="002A4234"/>
    <w:rsid w:val="002A4643"/>
    <w:rsid w:val="002A4AB8"/>
    <w:rsid w:val="002A72D8"/>
    <w:rsid w:val="002A7310"/>
    <w:rsid w:val="002B07D4"/>
    <w:rsid w:val="002B1145"/>
    <w:rsid w:val="002B1A3F"/>
    <w:rsid w:val="002B1B50"/>
    <w:rsid w:val="002B318C"/>
    <w:rsid w:val="002B397D"/>
    <w:rsid w:val="002B4906"/>
    <w:rsid w:val="002B7DE2"/>
    <w:rsid w:val="002C191B"/>
    <w:rsid w:val="002C782F"/>
    <w:rsid w:val="002D109F"/>
    <w:rsid w:val="002D3985"/>
    <w:rsid w:val="002D404C"/>
    <w:rsid w:val="002D4964"/>
    <w:rsid w:val="002D728B"/>
    <w:rsid w:val="002E7DD1"/>
    <w:rsid w:val="002F2500"/>
    <w:rsid w:val="002F3222"/>
    <w:rsid w:val="002F545D"/>
    <w:rsid w:val="002F7325"/>
    <w:rsid w:val="003021C1"/>
    <w:rsid w:val="00302523"/>
    <w:rsid w:val="003033F4"/>
    <w:rsid w:val="003062C8"/>
    <w:rsid w:val="003073F0"/>
    <w:rsid w:val="003078BE"/>
    <w:rsid w:val="003100A7"/>
    <w:rsid w:val="0031083D"/>
    <w:rsid w:val="003111BA"/>
    <w:rsid w:val="00311589"/>
    <w:rsid w:val="00312BA3"/>
    <w:rsid w:val="003144AD"/>
    <w:rsid w:val="0031487F"/>
    <w:rsid w:val="00315FCD"/>
    <w:rsid w:val="00326737"/>
    <w:rsid w:val="00330602"/>
    <w:rsid w:val="00331E75"/>
    <w:rsid w:val="00332A10"/>
    <w:rsid w:val="0033309E"/>
    <w:rsid w:val="003345D9"/>
    <w:rsid w:val="00341003"/>
    <w:rsid w:val="00341F1F"/>
    <w:rsid w:val="0035105F"/>
    <w:rsid w:val="00351A61"/>
    <w:rsid w:val="00353DEE"/>
    <w:rsid w:val="003541DA"/>
    <w:rsid w:val="00356A1C"/>
    <w:rsid w:val="00357485"/>
    <w:rsid w:val="003640C2"/>
    <w:rsid w:val="0036608C"/>
    <w:rsid w:val="003664C4"/>
    <w:rsid w:val="00366854"/>
    <w:rsid w:val="003669AE"/>
    <w:rsid w:val="00366DC6"/>
    <w:rsid w:val="00370163"/>
    <w:rsid w:val="003732C2"/>
    <w:rsid w:val="00373EB5"/>
    <w:rsid w:val="00376FE5"/>
    <w:rsid w:val="0038230E"/>
    <w:rsid w:val="00383B62"/>
    <w:rsid w:val="00384345"/>
    <w:rsid w:val="00391020"/>
    <w:rsid w:val="00391E84"/>
    <w:rsid w:val="00392893"/>
    <w:rsid w:val="00393207"/>
    <w:rsid w:val="00394045"/>
    <w:rsid w:val="003A0693"/>
    <w:rsid w:val="003A621B"/>
    <w:rsid w:val="003A68A2"/>
    <w:rsid w:val="003B0186"/>
    <w:rsid w:val="003B07D0"/>
    <w:rsid w:val="003B0965"/>
    <w:rsid w:val="003C004A"/>
    <w:rsid w:val="003C1474"/>
    <w:rsid w:val="003C1E3F"/>
    <w:rsid w:val="003C2A44"/>
    <w:rsid w:val="003C2ACA"/>
    <w:rsid w:val="003C305E"/>
    <w:rsid w:val="003C3F38"/>
    <w:rsid w:val="003C4419"/>
    <w:rsid w:val="003C5275"/>
    <w:rsid w:val="003C65D3"/>
    <w:rsid w:val="003C78FC"/>
    <w:rsid w:val="003D0804"/>
    <w:rsid w:val="003D1CB5"/>
    <w:rsid w:val="003D20E3"/>
    <w:rsid w:val="003D5C19"/>
    <w:rsid w:val="003D689F"/>
    <w:rsid w:val="003E2216"/>
    <w:rsid w:val="003E50E0"/>
    <w:rsid w:val="003F03DE"/>
    <w:rsid w:val="003F20E6"/>
    <w:rsid w:val="003F322E"/>
    <w:rsid w:val="003F3503"/>
    <w:rsid w:val="003F401C"/>
    <w:rsid w:val="003F4976"/>
    <w:rsid w:val="003F6C2A"/>
    <w:rsid w:val="00400C5A"/>
    <w:rsid w:val="00403AB0"/>
    <w:rsid w:val="00403BCD"/>
    <w:rsid w:val="00405F4D"/>
    <w:rsid w:val="00410552"/>
    <w:rsid w:val="00410F91"/>
    <w:rsid w:val="004114A8"/>
    <w:rsid w:val="004154A1"/>
    <w:rsid w:val="00415FFB"/>
    <w:rsid w:val="00417801"/>
    <w:rsid w:val="00421B53"/>
    <w:rsid w:val="00422707"/>
    <w:rsid w:val="00422875"/>
    <w:rsid w:val="00424029"/>
    <w:rsid w:val="004249E5"/>
    <w:rsid w:val="00425505"/>
    <w:rsid w:val="004262C6"/>
    <w:rsid w:val="00431890"/>
    <w:rsid w:val="0043250E"/>
    <w:rsid w:val="0043650C"/>
    <w:rsid w:val="00436DA7"/>
    <w:rsid w:val="00443BC6"/>
    <w:rsid w:val="004441D3"/>
    <w:rsid w:val="00446C03"/>
    <w:rsid w:val="0046352F"/>
    <w:rsid w:val="0046381E"/>
    <w:rsid w:val="00473CBF"/>
    <w:rsid w:val="0047451E"/>
    <w:rsid w:val="0047589E"/>
    <w:rsid w:val="00476464"/>
    <w:rsid w:val="00480DB1"/>
    <w:rsid w:val="00481D48"/>
    <w:rsid w:val="004831AD"/>
    <w:rsid w:val="00483D0A"/>
    <w:rsid w:val="004870A4"/>
    <w:rsid w:val="004870E3"/>
    <w:rsid w:val="0049028E"/>
    <w:rsid w:val="00493CB0"/>
    <w:rsid w:val="00494313"/>
    <w:rsid w:val="0049469D"/>
    <w:rsid w:val="00495767"/>
    <w:rsid w:val="004A6844"/>
    <w:rsid w:val="004B2CFB"/>
    <w:rsid w:val="004C4243"/>
    <w:rsid w:val="004C5332"/>
    <w:rsid w:val="004C7900"/>
    <w:rsid w:val="004D2907"/>
    <w:rsid w:val="004D5579"/>
    <w:rsid w:val="004E0766"/>
    <w:rsid w:val="004E0CB9"/>
    <w:rsid w:val="004E5DC8"/>
    <w:rsid w:val="004E6557"/>
    <w:rsid w:val="004F0584"/>
    <w:rsid w:val="004F09D9"/>
    <w:rsid w:val="004F2EDF"/>
    <w:rsid w:val="004F3245"/>
    <w:rsid w:val="004F3511"/>
    <w:rsid w:val="004F6CCA"/>
    <w:rsid w:val="0050021B"/>
    <w:rsid w:val="005004A6"/>
    <w:rsid w:val="00501317"/>
    <w:rsid w:val="00504076"/>
    <w:rsid w:val="00504DEA"/>
    <w:rsid w:val="00507827"/>
    <w:rsid w:val="005129C6"/>
    <w:rsid w:val="00523009"/>
    <w:rsid w:val="00523118"/>
    <w:rsid w:val="00524BB5"/>
    <w:rsid w:val="00535773"/>
    <w:rsid w:val="00535969"/>
    <w:rsid w:val="00535D7E"/>
    <w:rsid w:val="0053702D"/>
    <w:rsid w:val="00540525"/>
    <w:rsid w:val="00543869"/>
    <w:rsid w:val="00543BCB"/>
    <w:rsid w:val="00544228"/>
    <w:rsid w:val="00544F4B"/>
    <w:rsid w:val="00554D6C"/>
    <w:rsid w:val="00554DA5"/>
    <w:rsid w:val="005568E9"/>
    <w:rsid w:val="00561414"/>
    <w:rsid w:val="0056256D"/>
    <w:rsid w:val="00563B6A"/>
    <w:rsid w:val="005673CF"/>
    <w:rsid w:val="005701C5"/>
    <w:rsid w:val="00570A3D"/>
    <w:rsid w:val="00570C72"/>
    <w:rsid w:val="00571325"/>
    <w:rsid w:val="0057189F"/>
    <w:rsid w:val="00576986"/>
    <w:rsid w:val="00576E53"/>
    <w:rsid w:val="005825E5"/>
    <w:rsid w:val="005829FD"/>
    <w:rsid w:val="00583340"/>
    <w:rsid w:val="00585753"/>
    <w:rsid w:val="0058633D"/>
    <w:rsid w:val="00587268"/>
    <w:rsid w:val="00591281"/>
    <w:rsid w:val="0059250F"/>
    <w:rsid w:val="0059490D"/>
    <w:rsid w:val="00595751"/>
    <w:rsid w:val="00596B75"/>
    <w:rsid w:val="0059741E"/>
    <w:rsid w:val="005A18DA"/>
    <w:rsid w:val="005A1FCB"/>
    <w:rsid w:val="005A5161"/>
    <w:rsid w:val="005A6999"/>
    <w:rsid w:val="005B0E65"/>
    <w:rsid w:val="005B182D"/>
    <w:rsid w:val="005B2950"/>
    <w:rsid w:val="005B2B15"/>
    <w:rsid w:val="005B2D68"/>
    <w:rsid w:val="005B37DD"/>
    <w:rsid w:val="005B3C05"/>
    <w:rsid w:val="005B5360"/>
    <w:rsid w:val="005B5588"/>
    <w:rsid w:val="005B5B94"/>
    <w:rsid w:val="005B6EEC"/>
    <w:rsid w:val="005B7A8F"/>
    <w:rsid w:val="005C2305"/>
    <w:rsid w:val="005D0403"/>
    <w:rsid w:val="005D1A7D"/>
    <w:rsid w:val="005D2A11"/>
    <w:rsid w:val="005D3EB4"/>
    <w:rsid w:val="005D439E"/>
    <w:rsid w:val="005D4FC8"/>
    <w:rsid w:val="005D53E7"/>
    <w:rsid w:val="005E34DA"/>
    <w:rsid w:val="005E5612"/>
    <w:rsid w:val="005E6D6C"/>
    <w:rsid w:val="005F154B"/>
    <w:rsid w:val="005F2B5F"/>
    <w:rsid w:val="005F3A63"/>
    <w:rsid w:val="005F74DD"/>
    <w:rsid w:val="005F7F1E"/>
    <w:rsid w:val="00600C2C"/>
    <w:rsid w:val="00604383"/>
    <w:rsid w:val="00604920"/>
    <w:rsid w:val="0060560C"/>
    <w:rsid w:val="0060689A"/>
    <w:rsid w:val="006071E2"/>
    <w:rsid w:val="00607F6F"/>
    <w:rsid w:val="00611802"/>
    <w:rsid w:val="00614142"/>
    <w:rsid w:val="00614B8A"/>
    <w:rsid w:val="006157E8"/>
    <w:rsid w:val="00616C59"/>
    <w:rsid w:val="00620812"/>
    <w:rsid w:val="00620B92"/>
    <w:rsid w:val="00621CF4"/>
    <w:rsid w:val="00623F5E"/>
    <w:rsid w:val="00624199"/>
    <w:rsid w:val="00625141"/>
    <w:rsid w:val="0062527F"/>
    <w:rsid w:val="00631053"/>
    <w:rsid w:val="006462E8"/>
    <w:rsid w:val="0064724E"/>
    <w:rsid w:val="00647390"/>
    <w:rsid w:val="006476EE"/>
    <w:rsid w:val="00652A96"/>
    <w:rsid w:val="0065422E"/>
    <w:rsid w:val="00654329"/>
    <w:rsid w:val="0065537D"/>
    <w:rsid w:val="00656251"/>
    <w:rsid w:val="00657586"/>
    <w:rsid w:val="0065780D"/>
    <w:rsid w:val="00662FBA"/>
    <w:rsid w:val="00663215"/>
    <w:rsid w:val="006635A3"/>
    <w:rsid w:val="00664917"/>
    <w:rsid w:val="006672D3"/>
    <w:rsid w:val="00673E4A"/>
    <w:rsid w:val="00677FE1"/>
    <w:rsid w:val="00681ADA"/>
    <w:rsid w:val="00684261"/>
    <w:rsid w:val="00693AEB"/>
    <w:rsid w:val="006949FE"/>
    <w:rsid w:val="006950AD"/>
    <w:rsid w:val="006951DC"/>
    <w:rsid w:val="0069531C"/>
    <w:rsid w:val="006967F6"/>
    <w:rsid w:val="0069777E"/>
    <w:rsid w:val="006979BF"/>
    <w:rsid w:val="006A66D6"/>
    <w:rsid w:val="006A6C52"/>
    <w:rsid w:val="006B01CD"/>
    <w:rsid w:val="006B23BE"/>
    <w:rsid w:val="006B3D53"/>
    <w:rsid w:val="006C0A17"/>
    <w:rsid w:val="006C35A7"/>
    <w:rsid w:val="006C4103"/>
    <w:rsid w:val="006C4C7F"/>
    <w:rsid w:val="006C59DE"/>
    <w:rsid w:val="006C7426"/>
    <w:rsid w:val="006D32D5"/>
    <w:rsid w:val="006D3819"/>
    <w:rsid w:val="006D5534"/>
    <w:rsid w:val="006D6687"/>
    <w:rsid w:val="006E0CF2"/>
    <w:rsid w:val="006E1E9D"/>
    <w:rsid w:val="006E60A8"/>
    <w:rsid w:val="006F1F36"/>
    <w:rsid w:val="006F2268"/>
    <w:rsid w:val="006F41D4"/>
    <w:rsid w:val="00700D70"/>
    <w:rsid w:val="00710C89"/>
    <w:rsid w:val="00713CB6"/>
    <w:rsid w:val="0071507C"/>
    <w:rsid w:val="007176A2"/>
    <w:rsid w:val="0072065D"/>
    <w:rsid w:val="007225F8"/>
    <w:rsid w:val="00723493"/>
    <w:rsid w:val="00724EAB"/>
    <w:rsid w:val="00726A3E"/>
    <w:rsid w:val="007278A4"/>
    <w:rsid w:val="00727CCE"/>
    <w:rsid w:val="00732C3A"/>
    <w:rsid w:val="00736DB6"/>
    <w:rsid w:val="00741BD5"/>
    <w:rsid w:val="00743DA3"/>
    <w:rsid w:val="007450A6"/>
    <w:rsid w:val="0074638A"/>
    <w:rsid w:val="007467FF"/>
    <w:rsid w:val="00747CC1"/>
    <w:rsid w:val="00751AD2"/>
    <w:rsid w:val="007525EA"/>
    <w:rsid w:val="00754073"/>
    <w:rsid w:val="007552FF"/>
    <w:rsid w:val="00756BA8"/>
    <w:rsid w:val="0076168D"/>
    <w:rsid w:val="00763E8B"/>
    <w:rsid w:val="007650C0"/>
    <w:rsid w:val="00765713"/>
    <w:rsid w:val="00774907"/>
    <w:rsid w:val="00774FE8"/>
    <w:rsid w:val="00776593"/>
    <w:rsid w:val="00776FF8"/>
    <w:rsid w:val="00783B92"/>
    <w:rsid w:val="007845AA"/>
    <w:rsid w:val="00784DD4"/>
    <w:rsid w:val="007852E3"/>
    <w:rsid w:val="00785608"/>
    <w:rsid w:val="0078769F"/>
    <w:rsid w:val="00787FC8"/>
    <w:rsid w:val="00793FC7"/>
    <w:rsid w:val="00794598"/>
    <w:rsid w:val="0079561A"/>
    <w:rsid w:val="00795EE3"/>
    <w:rsid w:val="007A12DE"/>
    <w:rsid w:val="007A410D"/>
    <w:rsid w:val="007A47FD"/>
    <w:rsid w:val="007A5D88"/>
    <w:rsid w:val="007A7B53"/>
    <w:rsid w:val="007A7E16"/>
    <w:rsid w:val="007A7E2B"/>
    <w:rsid w:val="007A7E61"/>
    <w:rsid w:val="007B180E"/>
    <w:rsid w:val="007C0ECE"/>
    <w:rsid w:val="007C3131"/>
    <w:rsid w:val="007C4D51"/>
    <w:rsid w:val="007C602C"/>
    <w:rsid w:val="007C6BE0"/>
    <w:rsid w:val="007D2B26"/>
    <w:rsid w:val="007D3645"/>
    <w:rsid w:val="007D4980"/>
    <w:rsid w:val="007D5CB2"/>
    <w:rsid w:val="007D699B"/>
    <w:rsid w:val="007E0156"/>
    <w:rsid w:val="007E0527"/>
    <w:rsid w:val="007E1293"/>
    <w:rsid w:val="007E1BD1"/>
    <w:rsid w:val="007E276D"/>
    <w:rsid w:val="007E51C3"/>
    <w:rsid w:val="007E534E"/>
    <w:rsid w:val="007E573E"/>
    <w:rsid w:val="007E5F6F"/>
    <w:rsid w:val="007E6024"/>
    <w:rsid w:val="007E6286"/>
    <w:rsid w:val="007E786D"/>
    <w:rsid w:val="007E798E"/>
    <w:rsid w:val="007F0329"/>
    <w:rsid w:val="007F1E20"/>
    <w:rsid w:val="007F290D"/>
    <w:rsid w:val="007F4043"/>
    <w:rsid w:val="007F4A44"/>
    <w:rsid w:val="007F5F2F"/>
    <w:rsid w:val="007F6436"/>
    <w:rsid w:val="00801240"/>
    <w:rsid w:val="008014DC"/>
    <w:rsid w:val="00802386"/>
    <w:rsid w:val="00802955"/>
    <w:rsid w:val="00804057"/>
    <w:rsid w:val="008041D1"/>
    <w:rsid w:val="00810E3D"/>
    <w:rsid w:val="00811C3E"/>
    <w:rsid w:val="00816E1E"/>
    <w:rsid w:val="00832B64"/>
    <w:rsid w:val="00832FC4"/>
    <w:rsid w:val="00834A5A"/>
    <w:rsid w:val="00844B46"/>
    <w:rsid w:val="00844F54"/>
    <w:rsid w:val="0084578A"/>
    <w:rsid w:val="00846211"/>
    <w:rsid w:val="00850362"/>
    <w:rsid w:val="00851042"/>
    <w:rsid w:val="008529A6"/>
    <w:rsid w:val="00853315"/>
    <w:rsid w:val="008551F3"/>
    <w:rsid w:val="00857CDD"/>
    <w:rsid w:val="00860434"/>
    <w:rsid w:val="00866064"/>
    <w:rsid w:val="00866724"/>
    <w:rsid w:val="0087314E"/>
    <w:rsid w:val="00875C45"/>
    <w:rsid w:val="00877D81"/>
    <w:rsid w:val="00880B60"/>
    <w:rsid w:val="00882841"/>
    <w:rsid w:val="00887A5B"/>
    <w:rsid w:val="00887BF0"/>
    <w:rsid w:val="00890A5E"/>
    <w:rsid w:val="00891AFB"/>
    <w:rsid w:val="008930CE"/>
    <w:rsid w:val="008A142B"/>
    <w:rsid w:val="008A415A"/>
    <w:rsid w:val="008A53CA"/>
    <w:rsid w:val="008A5A32"/>
    <w:rsid w:val="008A60BD"/>
    <w:rsid w:val="008A64FD"/>
    <w:rsid w:val="008B07A6"/>
    <w:rsid w:val="008C08FB"/>
    <w:rsid w:val="008C32E8"/>
    <w:rsid w:val="008C6320"/>
    <w:rsid w:val="008C6DBE"/>
    <w:rsid w:val="008D05E2"/>
    <w:rsid w:val="008D7C4F"/>
    <w:rsid w:val="008E2678"/>
    <w:rsid w:val="008E55D1"/>
    <w:rsid w:val="008E74C9"/>
    <w:rsid w:val="008F2ECE"/>
    <w:rsid w:val="008F4660"/>
    <w:rsid w:val="00900A40"/>
    <w:rsid w:val="009013AA"/>
    <w:rsid w:val="00902867"/>
    <w:rsid w:val="00907940"/>
    <w:rsid w:val="00910254"/>
    <w:rsid w:val="0091266D"/>
    <w:rsid w:val="00912D0D"/>
    <w:rsid w:val="009145A8"/>
    <w:rsid w:val="00921681"/>
    <w:rsid w:val="00921743"/>
    <w:rsid w:val="00921AAD"/>
    <w:rsid w:val="00923AAB"/>
    <w:rsid w:val="00925B37"/>
    <w:rsid w:val="009273D5"/>
    <w:rsid w:val="00932F95"/>
    <w:rsid w:val="00933B84"/>
    <w:rsid w:val="00935BEF"/>
    <w:rsid w:val="00936406"/>
    <w:rsid w:val="009443FD"/>
    <w:rsid w:val="009450B4"/>
    <w:rsid w:val="0094567C"/>
    <w:rsid w:val="00945A7E"/>
    <w:rsid w:val="0095057C"/>
    <w:rsid w:val="0095178F"/>
    <w:rsid w:val="009633D7"/>
    <w:rsid w:val="00965DC3"/>
    <w:rsid w:val="009679B1"/>
    <w:rsid w:val="00967E02"/>
    <w:rsid w:val="00970164"/>
    <w:rsid w:val="009712EE"/>
    <w:rsid w:val="009720F6"/>
    <w:rsid w:val="00975455"/>
    <w:rsid w:val="0098197E"/>
    <w:rsid w:val="00983D89"/>
    <w:rsid w:val="0098643F"/>
    <w:rsid w:val="00993547"/>
    <w:rsid w:val="00995AFE"/>
    <w:rsid w:val="00996B93"/>
    <w:rsid w:val="00997E42"/>
    <w:rsid w:val="009A0560"/>
    <w:rsid w:val="009A11EE"/>
    <w:rsid w:val="009A1B44"/>
    <w:rsid w:val="009A7949"/>
    <w:rsid w:val="009B142E"/>
    <w:rsid w:val="009B44BE"/>
    <w:rsid w:val="009C0BBB"/>
    <w:rsid w:val="009C0DA5"/>
    <w:rsid w:val="009C1259"/>
    <w:rsid w:val="009C610F"/>
    <w:rsid w:val="009D0542"/>
    <w:rsid w:val="009D0FC8"/>
    <w:rsid w:val="009D2F05"/>
    <w:rsid w:val="009D2FB8"/>
    <w:rsid w:val="009D6A1A"/>
    <w:rsid w:val="009E0594"/>
    <w:rsid w:val="009E05EC"/>
    <w:rsid w:val="009E11C8"/>
    <w:rsid w:val="009E2C45"/>
    <w:rsid w:val="009E53BF"/>
    <w:rsid w:val="009E61E6"/>
    <w:rsid w:val="009F1BDB"/>
    <w:rsid w:val="009F2B28"/>
    <w:rsid w:val="009F3032"/>
    <w:rsid w:val="009F3899"/>
    <w:rsid w:val="009F4D20"/>
    <w:rsid w:val="009F5A84"/>
    <w:rsid w:val="009F626B"/>
    <w:rsid w:val="00A03277"/>
    <w:rsid w:val="00A041C0"/>
    <w:rsid w:val="00A04900"/>
    <w:rsid w:val="00A059B6"/>
    <w:rsid w:val="00A06728"/>
    <w:rsid w:val="00A10A1C"/>
    <w:rsid w:val="00A11816"/>
    <w:rsid w:val="00A14F91"/>
    <w:rsid w:val="00A1577C"/>
    <w:rsid w:val="00A15CF0"/>
    <w:rsid w:val="00A175CA"/>
    <w:rsid w:val="00A21245"/>
    <w:rsid w:val="00A24B4B"/>
    <w:rsid w:val="00A3158D"/>
    <w:rsid w:val="00A330C2"/>
    <w:rsid w:val="00A3426D"/>
    <w:rsid w:val="00A36434"/>
    <w:rsid w:val="00A379EF"/>
    <w:rsid w:val="00A4005D"/>
    <w:rsid w:val="00A40250"/>
    <w:rsid w:val="00A403D3"/>
    <w:rsid w:val="00A4111A"/>
    <w:rsid w:val="00A57012"/>
    <w:rsid w:val="00A5781E"/>
    <w:rsid w:val="00A5797C"/>
    <w:rsid w:val="00A60E79"/>
    <w:rsid w:val="00A63AFE"/>
    <w:rsid w:val="00A6720B"/>
    <w:rsid w:val="00A67884"/>
    <w:rsid w:val="00A67A1B"/>
    <w:rsid w:val="00A731F7"/>
    <w:rsid w:val="00A74EB3"/>
    <w:rsid w:val="00A75402"/>
    <w:rsid w:val="00A7667C"/>
    <w:rsid w:val="00A81B9F"/>
    <w:rsid w:val="00A8257D"/>
    <w:rsid w:val="00A8368F"/>
    <w:rsid w:val="00A84D59"/>
    <w:rsid w:val="00A9389E"/>
    <w:rsid w:val="00A945CD"/>
    <w:rsid w:val="00A96D06"/>
    <w:rsid w:val="00AA221F"/>
    <w:rsid w:val="00AA2896"/>
    <w:rsid w:val="00AB3083"/>
    <w:rsid w:val="00AB41D9"/>
    <w:rsid w:val="00AB4431"/>
    <w:rsid w:val="00AB466C"/>
    <w:rsid w:val="00AB4CA6"/>
    <w:rsid w:val="00AB508E"/>
    <w:rsid w:val="00AB7591"/>
    <w:rsid w:val="00AB7888"/>
    <w:rsid w:val="00AC264F"/>
    <w:rsid w:val="00AC595C"/>
    <w:rsid w:val="00AC5F01"/>
    <w:rsid w:val="00AD08BF"/>
    <w:rsid w:val="00AD4E22"/>
    <w:rsid w:val="00AD711A"/>
    <w:rsid w:val="00AD73A9"/>
    <w:rsid w:val="00AE0AD2"/>
    <w:rsid w:val="00AE2BB1"/>
    <w:rsid w:val="00AE4701"/>
    <w:rsid w:val="00AE547B"/>
    <w:rsid w:val="00AF1343"/>
    <w:rsid w:val="00AF135B"/>
    <w:rsid w:val="00AF3239"/>
    <w:rsid w:val="00AF532E"/>
    <w:rsid w:val="00AF57FD"/>
    <w:rsid w:val="00AF61AA"/>
    <w:rsid w:val="00AF7C93"/>
    <w:rsid w:val="00B00C8A"/>
    <w:rsid w:val="00B03BDD"/>
    <w:rsid w:val="00B1029B"/>
    <w:rsid w:val="00B16F30"/>
    <w:rsid w:val="00B313A7"/>
    <w:rsid w:val="00B32BA3"/>
    <w:rsid w:val="00B358E1"/>
    <w:rsid w:val="00B3654C"/>
    <w:rsid w:val="00B376CD"/>
    <w:rsid w:val="00B37E8F"/>
    <w:rsid w:val="00B40EC3"/>
    <w:rsid w:val="00B41864"/>
    <w:rsid w:val="00B44D02"/>
    <w:rsid w:val="00B4755B"/>
    <w:rsid w:val="00B4756D"/>
    <w:rsid w:val="00B47877"/>
    <w:rsid w:val="00B527A4"/>
    <w:rsid w:val="00B52BB6"/>
    <w:rsid w:val="00B531AB"/>
    <w:rsid w:val="00B554BA"/>
    <w:rsid w:val="00B61732"/>
    <w:rsid w:val="00B63476"/>
    <w:rsid w:val="00B64DDD"/>
    <w:rsid w:val="00B65532"/>
    <w:rsid w:val="00B70361"/>
    <w:rsid w:val="00B71E6B"/>
    <w:rsid w:val="00B80847"/>
    <w:rsid w:val="00B823AE"/>
    <w:rsid w:val="00B82657"/>
    <w:rsid w:val="00B86232"/>
    <w:rsid w:val="00B87C63"/>
    <w:rsid w:val="00B91192"/>
    <w:rsid w:val="00B9547A"/>
    <w:rsid w:val="00BA017D"/>
    <w:rsid w:val="00BA0D75"/>
    <w:rsid w:val="00BA1626"/>
    <w:rsid w:val="00BA45C3"/>
    <w:rsid w:val="00BA5B9D"/>
    <w:rsid w:val="00BA7BDC"/>
    <w:rsid w:val="00BB0838"/>
    <w:rsid w:val="00BB0F39"/>
    <w:rsid w:val="00BB3529"/>
    <w:rsid w:val="00BB41C2"/>
    <w:rsid w:val="00BC0764"/>
    <w:rsid w:val="00BC28CC"/>
    <w:rsid w:val="00BC6C95"/>
    <w:rsid w:val="00BD1295"/>
    <w:rsid w:val="00BD33B3"/>
    <w:rsid w:val="00BD6C91"/>
    <w:rsid w:val="00BD7627"/>
    <w:rsid w:val="00BE2E81"/>
    <w:rsid w:val="00BE4670"/>
    <w:rsid w:val="00BE4719"/>
    <w:rsid w:val="00BF07D7"/>
    <w:rsid w:val="00BF1096"/>
    <w:rsid w:val="00C03B49"/>
    <w:rsid w:val="00C05207"/>
    <w:rsid w:val="00C078EC"/>
    <w:rsid w:val="00C07A47"/>
    <w:rsid w:val="00C11174"/>
    <w:rsid w:val="00C12306"/>
    <w:rsid w:val="00C1253F"/>
    <w:rsid w:val="00C13361"/>
    <w:rsid w:val="00C1433D"/>
    <w:rsid w:val="00C143DA"/>
    <w:rsid w:val="00C215F6"/>
    <w:rsid w:val="00C21E72"/>
    <w:rsid w:val="00C23AA0"/>
    <w:rsid w:val="00C248B0"/>
    <w:rsid w:val="00C25057"/>
    <w:rsid w:val="00C26035"/>
    <w:rsid w:val="00C2677F"/>
    <w:rsid w:val="00C3071F"/>
    <w:rsid w:val="00C32927"/>
    <w:rsid w:val="00C332BA"/>
    <w:rsid w:val="00C349A7"/>
    <w:rsid w:val="00C36C0A"/>
    <w:rsid w:val="00C3716A"/>
    <w:rsid w:val="00C37AE8"/>
    <w:rsid w:val="00C406F8"/>
    <w:rsid w:val="00C44F9D"/>
    <w:rsid w:val="00C460B8"/>
    <w:rsid w:val="00C52FC7"/>
    <w:rsid w:val="00C54DBB"/>
    <w:rsid w:val="00C55CED"/>
    <w:rsid w:val="00C64799"/>
    <w:rsid w:val="00C64C04"/>
    <w:rsid w:val="00C675D3"/>
    <w:rsid w:val="00C75885"/>
    <w:rsid w:val="00C765F8"/>
    <w:rsid w:val="00C80D08"/>
    <w:rsid w:val="00C81813"/>
    <w:rsid w:val="00C81F93"/>
    <w:rsid w:val="00C8323A"/>
    <w:rsid w:val="00C836C5"/>
    <w:rsid w:val="00C83ABC"/>
    <w:rsid w:val="00C86B2A"/>
    <w:rsid w:val="00C87C52"/>
    <w:rsid w:val="00C92A47"/>
    <w:rsid w:val="00C933E3"/>
    <w:rsid w:val="00C935B5"/>
    <w:rsid w:val="00C9417A"/>
    <w:rsid w:val="00C97D96"/>
    <w:rsid w:val="00CA0D96"/>
    <w:rsid w:val="00CA37DE"/>
    <w:rsid w:val="00CA3ACF"/>
    <w:rsid w:val="00CA4E32"/>
    <w:rsid w:val="00CA679E"/>
    <w:rsid w:val="00CA7BA8"/>
    <w:rsid w:val="00CB23A2"/>
    <w:rsid w:val="00CB3702"/>
    <w:rsid w:val="00CC22DE"/>
    <w:rsid w:val="00CC2F40"/>
    <w:rsid w:val="00CC53B0"/>
    <w:rsid w:val="00CC5F61"/>
    <w:rsid w:val="00CD169B"/>
    <w:rsid w:val="00CD22E5"/>
    <w:rsid w:val="00CD2F04"/>
    <w:rsid w:val="00CD3DE4"/>
    <w:rsid w:val="00CD417B"/>
    <w:rsid w:val="00CD6DD6"/>
    <w:rsid w:val="00CE04AA"/>
    <w:rsid w:val="00CE08D7"/>
    <w:rsid w:val="00CE108A"/>
    <w:rsid w:val="00CE223B"/>
    <w:rsid w:val="00CF3BFD"/>
    <w:rsid w:val="00CF5053"/>
    <w:rsid w:val="00CF5281"/>
    <w:rsid w:val="00CF57C6"/>
    <w:rsid w:val="00CF7380"/>
    <w:rsid w:val="00CF7BD0"/>
    <w:rsid w:val="00D00F82"/>
    <w:rsid w:val="00D0120F"/>
    <w:rsid w:val="00D0450D"/>
    <w:rsid w:val="00D04C93"/>
    <w:rsid w:val="00D07B0C"/>
    <w:rsid w:val="00D119CE"/>
    <w:rsid w:val="00D12B93"/>
    <w:rsid w:val="00D150B3"/>
    <w:rsid w:val="00D1563A"/>
    <w:rsid w:val="00D15D6A"/>
    <w:rsid w:val="00D176B7"/>
    <w:rsid w:val="00D20CBC"/>
    <w:rsid w:val="00D22CFA"/>
    <w:rsid w:val="00D2424F"/>
    <w:rsid w:val="00D270E0"/>
    <w:rsid w:val="00D273BF"/>
    <w:rsid w:val="00D30F27"/>
    <w:rsid w:val="00D340A7"/>
    <w:rsid w:val="00D3701B"/>
    <w:rsid w:val="00D37B0D"/>
    <w:rsid w:val="00D401C9"/>
    <w:rsid w:val="00D40F21"/>
    <w:rsid w:val="00D40FEF"/>
    <w:rsid w:val="00D42C00"/>
    <w:rsid w:val="00D4385D"/>
    <w:rsid w:val="00D4541A"/>
    <w:rsid w:val="00D4733D"/>
    <w:rsid w:val="00D500D2"/>
    <w:rsid w:val="00D50DD1"/>
    <w:rsid w:val="00D523B8"/>
    <w:rsid w:val="00D5460F"/>
    <w:rsid w:val="00D60179"/>
    <w:rsid w:val="00D617DF"/>
    <w:rsid w:val="00D64037"/>
    <w:rsid w:val="00D64CEB"/>
    <w:rsid w:val="00D7046F"/>
    <w:rsid w:val="00D71B44"/>
    <w:rsid w:val="00D73F64"/>
    <w:rsid w:val="00D74271"/>
    <w:rsid w:val="00D769E0"/>
    <w:rsid w:val="00D76D25"/>
    <w:rsid w:val="00D7754E"/>
    <w:rsid w:val="00D8278B"/>
    <w:rsid w:val="00D84CFA"/>
    <w:rsid w:val="00D85B53"/>
    <w:rsid w:val="00D86536"/>
    <w:rsid w:val="00D874BE"/>
    <w:rsid w:val="00D9435E"/>
    <w:rsid w:val="00D94BA6"/>
    <w:rsid w:val="00D966E3"/>
    <w:rsid w:val="00D9714E"/>
    <w:rsid w:val="00D97573"/>
    <w:rsid w:val="00DA0C47"/>
    <w:rsid w:val="00DA191B"/>
    <w:rsid w:val="00DA1A5A"/>
    <w:rsid w:val="00DA2642"/>
    <w:rsid w:val="00DA3CDE"/>
    <w:rsid w:val="00DA4A20"/>
    <w:rsid w:val="00DA5B04"/>
    <w:rsid w:val="00DA7120"/>
    <w:rsid w:val="00DA737E"/>
    <w:rsid w:val="00DA7CEE"/>
    <w:rsid w:val="00DB0D7A"/>
    <w:rsid w:val="00DB2D79"/>
    <w:rsid w:val="00DB301B"/>
    <w:rsid w:val="00DB5016"/>
    <w:rsid w:val="00DB5AE0"/>
    <w:rsid w:val="00DD3617"/>
    <w:rsid w:val="00DD7B83"/>
    <w:rsid w:val="00DE4C1B"/>
    <w:rsid w:val="00DE6928"/>
    <w:rsid w:val="00DF1044"/>
    <w:rsid w:val="00DF15D3"/>
    <w:rsid w:val="00DF19CE"/>
    <w:rsid w:val="00DF2973"/>
    <w:rsid w:val="00DF4D6F"/>
    <w:rsid w:val="00DF5AA2"/>
    <w:rsid w:val="00DF61A2"/>
    <w:rsid w:val="00DF6CDF"/>
    <w:rsid w:val="00E012C8"/>
    <w:rsid w:val="00E03005"/>
    <w:rsid w:val="00E0388C"/>
    <w:rsid w:val="00E07428"/>
    <w:rsid w:val="00E1052B"/>
    <w:rsid w:val="00E1090C"/>
    <w:rsid w:val="00E11DCF"/>
    <w:rsid w:val="00E16F03"/>
    <w:rsid w:val="00E17546"/>
    <w:rsid w:val="00E17585"/>
    <w:rsid w:val="00E20BF2"/>
    <w:rsid w:val="00E21902"/>
    <w:rsid w:val="00E21A90"/>
    <w:rsid w:val="00E243E5"/>
    <w:rsid w:val="00E24FAD"/>
    <w:rsid w:val="00E30FC4"/>
    <w:rsid w:val="00E33FD0"/>
    <w:rsid w:val="00E34F84"/>
    <w:rsid w:val="00E364C5"/>
    <w:rsid w:val="00E375F4"/>
    <w:rsid w:val="00E37D09"/>
    <w:rsid w:val="00E47974"/>
    <w:rsid w:val="00E520C1"/>
    <w:rsid w:val="00E521B9"/>
    <w:rsid w:val="00E52C81"/>
    <w:rsid w:val="00E55568"/>
    <w:rsid w:val="00E5599A"/>
    <w:rsid w:val="00E60A6E"/>
    <w:rsid w:val="00E61FA6"/>
    <w:rsid w:val="00E64142"/>
    <w:rsid w:val="00E65486"/>
    <w:rsid w:val="00E67707"/>
    <w:rsid w:val="00E67CF8"/>
    <w:rsid w:val="00E70160"/>
    <w:rsid w:val="00E71051"/>
    <w:rsid w:val="00E723FC"/>
    <w:rsid w:val="00E7253E"/>
    <w:rsid w:val="00E84684"/>
    <w:rsid w:val="00E848B1"/>
    <w:rsid w:val="00E94ACA"/>
    <w:rsid w:val="00EA1922"/>
    <w:rsid w:val="00EA3F35"/>
    <w:rsid w:val="00EA5CDB"/>
    <w:rsid w:val="00EA759F"/>
    <w:rsid w:val="00EB278C"/>
    <w:rsid w:val="00EB3E79"/>
    <w:rsid w:val="00EB4534"/>
    <w:rsid w:val="00EC14E6"/>
    <w:rsid w:val="00EC3F11"/>
    <w:rsid w:val="00EC5FEB"/>
    <w:rsid w:val="00ED1038"/>
    <w:rsid w:val="00ED1205"/>
    <w:rsid w:val="00ED402C"/>
    <w:rsid w:val="00EE02DB"/>
    <w:rsid w:val="00EE12BD"/>
    <w:rsid w:val="00EE27DC"/>
    <w:rsid w:val="00EE2AF4"/>
    <w:rsid w:val="00EE7D70"/>
    <w:rsid w:val="00EF1402"/>
    <w:rsid w:val="00EF1B4B"/>
    <w:rsid w:val="00EF203C"/>
    <w:rsid w:val="00EF3940"/>
    <w:rsid w:val="00EF5E23"/>
    <w:rsid w:val="00EF5EEA"/>
    <w:rsid w:val="00EF776B"/>
    <w:rsid w:val="00EF7FB6"/>
    <w:rsid w:val="00F03335"/>
    <w:rsid w:val="00F06F11"/>
    <w:rsid w:val="00F12BBD"/>
    <w:rsid w:val="00F13339"/>
    <w:rsid w:val="00F136A0"/>
    <w:rsid w:val="00F16B1B"/>
    <w:rsid w:val="00F16FF9"/>
    <w:rsid w:val="00F240B0"/>
    <w:rsid w:val="00F27977"/>
    <w:rsid w:val="00F308C3"/>
    <w:rsid w:val="00F32BCF"/>
    <w:rsid w:val="00F3320D"/>
    <w:rsid w:val="00F3426C"/>
    <w:rsid w:val="00F36B9B"/>
    <w:rsid w:val="00F40778"/>
    <w:rsid w:val="00F51D32"/>
    <w:rsid w:val="00F52070"/>
    <w:rsid w:val="00F558B2"/>
    <w:rsid w:val="00F55F5E"/>
    <w:rsid w:val="00F60E38"/>
    <w:rsid w:val="00F62885"/>
    <w:rsid w:val="00F6396A"/>
    <w:rsid w:val="00F645FD"/>
    <w:rsid w:val="00F66D64"/>
    <w:rsid w:val="00F7092F"/>
    <w:rsid w:val="00F7427E"/>
    <w:rsid w:val="00F77AC5"/>
    <w:rsid w:val="00F83753"/>
    <w:rsid w:val="00F848DE"/>
    <w:rsid w:val="00F85049"/>
    <w:rsid w:val="00F8693D"/>
    <w:rsid w:val="00F87B09"/>
    <w:rsid w:val="00F87D3B"/>
    <w:rsid w:val="00F91CBA"/>
    <w:rsid w:val="00F93FD7"/>
    <w:rsid w:val="00F94567"/>
    <w:rsid w:val="00F97EBC"/>
    <w:rsid w:val="00FA32DB"/>
    <w:rsid w:val="00FA3DE5"/>
    <w:rsid w:val="00FA61E8"/>
    <w:rsid w:val="00FA767A"/>
    <w:rsid w:val="00FA7AD8"/>
    <w:rsid w:val="00FB1EB4"/>
    <w:rsid w:val="00FB2017"/>
    <w:rsid w:val="00FB527F"/>
    <w:rsid w:val="00FB6168"/>
    <w:rsid w:val="00FC0ED8"/>
    <w:rsid w:val="00FC263E"/>
    <w:rsid w:val="00FC6317"/>
    <w:rsid w:val="00FC7F6A"/>
    <w:rsid w:val="00FD02A9"/>
    <w:rsid w:val="00FD058C"/>
    <w:rsid w:val="00FD0894"/>
    <w:rsid w:val="00FD18DD"/>
    <w:rsid w:val="00FD7548"/>
    <w:rsid w:val="00FE1C37"/>
    <w:rsid w:val="00FE1C61"/>
    <w:rsid w:val="00FF498A"/>
    <w:rsid w:val="00FF5630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83C8FF"/>
  <w15:docId w15:val="{76AE9603-F4EF-4793-A871-B0607692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04076"/>
    <w:pPr>
      <w:widowControl w:val="0"/>
      <w:wordWrap w:val="0"/>
      <w:autoSpaceDE w:val="0"/>
      <w:autoSpaceDN w:val="0"/>
      <w:spacing w:after="120"/>
      <w:jc w:val="both"/>
    </w:pPr>
  </w:style>
  <w:style w:type="paragraph" w:styleId="1">
    <w:name w:val="heading 1"/>
    <w:basedOn w:val="a0"/>
    <w:next w:val="a0"/>
    <w:link w:val="1Char"/>
    <w:autoRedefine/>
    <w:uiPriority w:val="99"/>
    <w:qFormat/>
    <w:rsid w:val="00834A5A"/>
    <w:pPr>
      <w:keepNext/>
      <w:numPr>
        <w:numId w:val="1"/>
      </w:numPr>
      <w:adjustRightInd w:val="0"/>
      <w:spacing w:beforeLines="100"/>
      <w:ind w:left="426" w:right="142" w:hanging="426"/>
      <w:contextualSpacing/>
      <w:jc w:val="left"/>
      <w:outlineLvl w:val="0"/>
    </w:pPr>
    <w:rPr>
      <w:b/>
      <w:sz w:val="28"/>
      <w:szCs w:val="28"/>
    </w:rPr>
  </w:style>
  <w:style w:type="paragraph" w:styleId="2">
    <w:name w:val="heading 2"/>
    <w:basedOn w:val="a0"/>
    <w:next w:val="a0"/>
    <w:link w:val="2Char"/>
    <w:autoRedefine/>
    <w:uiPriority w:val="99"/>
    <w:qFormat/>
    <w:rsid w:val="00834A5A"/>
    <w:pPr>
      <w:keepNext/>
      <w:numPr>
        <w:ilvl w:val="1"/>
        <w:numId w:val="1"/>
      </w:numPr>
      <w:tabs>
        <w:tab w:val="left" w:pos="567"/>
      </w:tabs>
      <w:adjustRightInd w:val="0"/>
      <w:snapToGrid w:val="0"/>
      <w:spacing w:before="240"/>
      <w:ind w:left="567"/>
      <w:jc w:val="left"/>
      <w:outlineLvl w:val="1"/>
    </w:pPr>
    <w:rPr>
      <w:b/>
      <w:sz w:val="24"/>
    </w:rPr>
  </w:style>
  <w:style w:type="paragraph" w:styleId="3">
    <w:name w:val="heading 3"/>
    <w:basedOn w:val="a1"/>
    <w:next w:val="a0"/>
    <w:link w:val="3Char"/>
    <w:autoRedefine/>
    <w:uiPriority w:val="99"/>
    <w:qFormat/>
    <w:rsid w:val="00834A5A"/>
    <w:pPr>
      <w:numPr>
        <w:ilvl w:val="2"/>
        <w:numId w:val="1"/>
      </w:numPr>
      <w:spacing w:before="120" w:after="60"/>
      <w:ind w:leftChars="0" w:left="709" w:rightChars="100" w:right="200" w:hanging="709"/>
      <w:outlineLvl w:val="2"/>
    </w:pPr>
    <w:rPr>
      <w:b/>
      <w:sz w:val="24"/>
    </w:rPr>
  </w:style>
  <w:style w:type="paragraph" w:styleId="4">
    <w:name w:val="heading 4"/>
    <w:basedOn w:val="3"/>
    <w:next w:val="a0"/>
    <w:link w:val="4Char"/>
    <w:uiPriority w:val="99"/>
    <w:qFormat/>
    <w:rsid w:val="00436DA7"/>
    <w:pPr>
      <w:numPr>
        <w:ilvl w:val="3"/>
      </w:numPr>
      <w:adjustRightInd w:val="0"/>
      <w:spacing w:before="60"/>
      <w:contextualSpacing/>
      <w:outlineLvl w:val="3"/>
    </w:pPr>
    <w:rPr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9"/>
    <w:locked/>
    <w:rsid w:val="00834A5A"/>
    <w:rPr>
      <w:rFonts w:ascii="맑은 고딕" w:eastAsia="맑은 고딕" w:hAnsi="맑은 고딕" w:cs="Times New Roman"/>
      <w:b/>
      <w:sz w:val="28"/>
      <w:szCs w:val="28"/>
    </w:rPr>
  </w:style>
  <w:style w:type="character" w:customStyle="1" w:styleId="2Char">
    <w:name w:val="제목 2 Char"/>
    <w:basedOn w:val="a2"/>
    <w:link w:val="2"/>
    <w:uiPriority w:val="99"/>
    <w:locked/>
    <w:rsid w:val="00834A5A"/>
    <w:rPr>
      <w:rFonts w:ascii="맑은 고딕" w:eastAsia="맑은 고딕" w:hAnsi="맑은 고딕" w:cs="Times New Roman"/>
      <w:b/>
      <w:sz w:val="24"/>
    </w:rPr>
  </w:style>
  <w:style w:type="character" w:customStyle="1" w:styleId="3Char">
    <w:name w:val="제목 3 Char"/>
    <w:basedOn w:val="a2"/>
    <w:link w:val="3"/>
    <w:uiPriority w:val="99"/>
    <w:locked/>
    <w:rsid w:val="00834A5A"/>
    <w:rPr>
      <w:rFonts w:cs="Times New Roman"/>
      <w:b/>
      <w:sz w:val="24"/>
    </w:rPr>
  </w:style>
  <w:style w:type="character" w:customStyle="1" w:styleId="4Char">
    <w:name w:val="제목 4 Char"/>
    <w:basedOn w:val="a2"/>
    <w:link w:val="4"/>
    <w:uiPriority w:val="99"/>
    <w:locked/>
    <w:rsid w:val="00436DA7"/>
    <w:rPr>
      <w:rFonts w:cs="Times New Roman"/>
      <w:b/>
      <w:sz w:val="20"/>
      <w:szCs w:val="20"/>
    </w:rPr>
  </w:style>
  <w:style w:type="paragraph" w:styleId="a5">
    <w:name w:val="Balloon Text"/>
    <w:basedOn w:val="a0"/>
    <w:link w:val="Char"/>
    <w:uiPriority w:val="99"/>
    <w:semiHidden/>
    <w:rsid w:val="009450B4"/>
    <w:pPr>
      <w:spacing w:after="0"/>
    </w:pPr>
    <w:rPr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locked/>
    <w:rsid w:val="009450B4"/>
    <w:rPr>
      <w:rFonts w:ascii="맑은 고딕" w:eastAsia="맑은 고딕" w:hAnsi="맑은 고딕" w:cs="Times New Roman"/>
      <w:sz w:val="18"/>
      <w:szCs w:val="18"/>
    </w:rPr>
  </w:style>
  <w:style w:type="paragraph" w:styleId="a6">
    <w:name w:val="header"/>
    <w:basedOn w:val="a0"/>
    <w:link w:val="Char0"/>
    <w:uiPriority w:val="99"/>
    <w:rsid w:val="009450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6"/>
    <w:uiPriority w:val="99"/>
    <w:locked/>
    <w:rsid w:val="009450B4"/>
    <w:rPr>
      <w:rFonts w:cs="Times New Roman"/>
    </w:rPr>
  </w:style>
  <w:style w:type="paragraph" w:styleId="a7">
    <w:name w:val="footer"/>
    <w:basedOn w:val="a0"/>
    <w:link w:val="Char1"/>
    <w:uiPriority w:val="99"/>
    <w:rsid w:val="009450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7"/>
    <w:uiPriority w:val="99"/>
    <w:locked/>
    <w:rsid w:val="009450B4"/>
    <w:rPr>
      <w:rFonts w:cs="Times New Roman"/>
    </w:rPr>
  </w:style>
  <w:style w:type="paragraph" w:styleId="a8">
    <w:name w:val="Normal (Web)"/>
    <w:basedOn w:val="a0"/>
    <w:uiPriority w:val="99"/>
    <w:rsid w:val="007A47F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3CBD5A742C28424DA5172AD252E32316">
    <w:name w:val="3CBD5A742C28424DA5172AD252E32316"/>
    <w:uiPriority w:val="99"/>
    <w:rsid w:val="003D0804"/>
    <w:pPr>
      <w:spacing w:after="200" w:line="276" w:lineRule="auto"/>
    </w:pPr>
    <w:rPr>
      <w:kern w:val="0"/>
      <w:sz w:val="22"/>
    </w:rPr>
  </w:style>
  <w:style w:type="character" w:styleId="a9">
    <w:name w:val="Placeholder Text"/>
    <w:basedOn w:val="a2"/>
    <w:uiPriority w:val="99"/>
    <w:semiHidden/>
    <w:rsid w:val="000A5211"/>
    <w:rPr>
      <w:rFonts w:cs="Times New Roman"/>
      <w:color w:val="808080"/>
    </w:rPr>
  </w:style>
  <w:style w:type="paragraph" w:styleId="a1">
    <w:name w:val="List Paragraph"/>
    <w:basedOn w:val="a0"/>
    <w:link w:val="Char2"/>
    <w:uiPriority w:val="99"/>
    <w:qFormat/>
    <w:rsid w:val="000A5211"/>
    <w:pPr>
      <w:ind w:leftChars="400" w:left="800"/>
    </w:pPr>
  </w:style>
  <w:style w:type="paragraph" w:styleId="aa">
    <w:name w:val="Title"/>
    <w:basedOn w:val="a0"/>
    <w:next w:val="a0"/>
    <w:link w:val="Char3"/>
    <w:uiPriority w:val="99"/>
    <w:qFormat/>
    <w:rsid w:val="006635A3"/>
    <w:pPr>
      <w:spacing w:before="240"/>
      <w:jc w:val="center"/>
      <w:outlineLvl w:val="0"/>
    </w:pPr>
    <w:rPr>
      <w:b/>
      <w:bCs/>
      <w:sz w:val="32"/>
      <w:szCs w:val="32"/>
    </w:rPr>
  </w:style>
  <w:style w:type="character" w:customStyle="1" w:styleId="Char3">
    <w:name w:val="제목 Char"/>
    <w:basedOn w:val="a2"/>
    <w:link w:val="aa"/>
    <w:uiPriority w:val="99"/>
    <w:locked/>
    <w:rsid w:val="006635A3"/>
    <w:rPr>
      <w:rFonts w:ascii="맑은 고딕" w:eastAsia="맑은 고딕" w:hAnsi="맑은 고딕" w:cs="Times New Roman"/>
      <w:b/>
      <w:bCs/>
      <w:sz w:val="32"/>
      <w:szCs w:val="32"/>
    </w:rPr>
  </w:style>
  <w:style w:type="paragraph" w:styleId="TOC">
    <w:name w:val="TOC Heading"/>
    <w:basedOn w:val="1"/>
    <w:next w:val="a0"/>
    <w:uiPriority w:val="99"/>
    <w:qFormat/>
    <w:rsid w:val="00C81F93"/>
    <w:pPr>
      <w:keepLines/>
      <w:widowControl/>
      <w:wordWrap/>
      <w:autoSpaceDE/>
      <w:autoSpaceDN/>
      <w:spacing w:before="480" w:after="0"/>
      <w:outlineLvl w:val="9"/>
    </w:pPr>
    <w:rPr>
      <w:b w:val="0"/>
      <w:bCs/>
      <w:color w:val="365F91"/>
      <w:kern w:val="0"/>
    </w:rPr>
  </w:style>
  <w:style w:type="paragraph" w:styleId="10">
    <w:name w:val="toc 1"/>
    <w:basedOn w:val="a0"/>
    <w:next w:val="a0"/>
    <w:autoRedefine/>
    <w:uiPriority w:val="39"/>
    <w:rsid w:val="00BB3529"/>
    <w:pPr>
      <w:tabs>
        <w:tab w:val="left" w:pos="425"/>
        <w:tab w:val="right" w:leader="dot" w:pos="9628"/>
      </w:tabs>
      <w:spacing w:before="120"/>
    </w:pPr>
  </w:style>
  <w:style w:type="character" w:styleId="ab">
    <w:name w:val="Hyperlink"/>
    <w:basedOn w:val="a2"/>
    <w:uiPriority w:val="99"/>
    <w:rsid w:val="00C81F93"/>
    <w:rPr>
      <w:rFonts w:cs="Times New Roman"/>
      <w:color w:val="0000FF"/>
      <w:u w:val="single"/>
    </w:rPr>
  </w:style>
  <w:style w:type="table" w:styleId="ac">
    <w:name w:val="Table Grid"/>
    <w:basedOn w:val="a3"/>
    <w:uiPriority w:val="99"/>
    <w:rsid w:val="0069531C"/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ubtle Reference"/>
    <w:basedOn w:val="a2"/>
    <w:uiPriority w:val="99"/>
    <w:qFormat/>
    <w:rsid w:val="0069531C"/>
    <w:rPr>
      <w:rFonts w:cs="Times New Roman"/>
      <w:smallCaps/>
      <w:color w:val="C0504D"/>
      <w:u w:val="single"/>
    </w:rPr>
  </w:style>
  <w:style w:type="character" w:styleId="ae">
    <w:name w:val="Strong"/>
    <w:basedOn w:val="a2"/>
    <w:uiPriority w:val="99"/>
    <w:qFormat/>
    <w:rsid w:val="0069531C"/>
    <w:rPr>
      <w:rFonts w:cs="Times New Roman"/>
      <w:b/>
      <w:bCs/>
    </w:rPr>
  </w:style>
  <w:style w:type="paragraph" w:styleId="21">
    <w:name w:val="toc 2"/>
    <w:basedOn w:val="a0"/>
    <w:next w:val="a0"/>
    <w:autoRedefine/>
    <w:uiPriority w:val="39"/>
    <w:rsid w:val="00BB3529"/>
    <w:pPr>
      <w:tabs>
        <w:tab w:val="left" w:pos="1000"/>
        <w:tab w:val="right" w:leader="dot" w:pos="9628"/>
      </w:tabs>
      <w:spacing w:before="60" w:after="0"/>
      <w:ind w:leftChars="200" w:left="400"/>
    </w:pPr>
  </w:style>
  <w:style w:type="table" w:styleId="af">
    <w:name w:val="Light Shading"/>
    <w:basedOn w:val="a3"/>
    <w:uiPriority w:val="99"/>
    <w:rsid w:val="003F20E6"/>
    <w:rPr>
      <w:color w:val="000000"/>
      <w:kern w:val="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Quote"/>
    <w:basedOn w:val="a0"/>
    <w:next w:val="a0"/>
    <w:link w:val="Char4"/>
    <w:uiPriority w:val="99"/>
    <w:qFormat/>
    <w:rsid w:val="005F7F1E"/>
    <w:pPr>
      <w:widowControl/>
      <w:wordWrap/>
      <w:autoSpaceDE/>
      <w:autoSpaceDN/>
      <w:jc w:val="left"/>
    </w:pPr>
    <w:rPr>
      <w:i/>
      <w:iCs/>
      <w:color w:val="000000"/>
      <w:kern w:val="0"/>
      <w:sz w:val="22"/>
    </w:rPr>
  </w:style>
  <w:style w:type="character" w:customStyle="1" w:styleId="Char4">
    <w:name w:val="인용 Char"/>
    <w:basedOn w:val="a2"/>
    <w:link w:val="af0"/>
    <w:uiPriority w:val="99"/>
    <w:locked/>
    <w:rsid w:val="005F7F1E"/>
    <w:rPr>
      <w:rFonts w:cs="Times New Roman"/>
      <w:i/>
      <w:iCs/>
      <w:color w:val="000000"/>
      <w:kern w:val="0"/>
      <w:sz w:val="22"/>
    </w:rPr>
  </w:style>
  <w:style w:type="paragraph" w:styleId="30">
    <w:name w:val="toc 3"/>
    <w:basedOn w:val="a0"/>
    <w:next w:val="a0"/>
    <w:autoRedefine/>
    <w:uiPriority w:val="39"/>
    <w:rsid w:val="00BB3529"/>
    <w:pPr>
      <w:tabs>
        <w:tab w:val="left" w:pos="1600"/>
        <w:tab w:val="right" w:leader="dot" w:pos="9628"/>
      </w:tabs>
      <w:spacing w:after="0"/>
      <w:ind w:leftChars="400" w:left="800"/>
    </w:pPr>
    <w:rPr>
      <w:noProof/>
    </w:rPr>
  </w:style>
  <w:style w:type="paragraph" w:styleId="11">
    <w:name w:val="index 1"/>
    <w:basedOn w:val="a0"/>
    <w:next w:val="a0"/>
    <w:autoRedefine/>
    <w:uiPriority w:val="99"/>
    <w:semiHidden/>
    <w:rsid w:val="00543BCB"/>
    <w:pPr>
      <w:ind w:leftChars="200" w:left="200" w:hangingChars="200" w:hanging="2000"/>
    </w:pPr>
  </w:style>
  <w:style w:type="paragraph" w:styleId="af1">
    <w:name w:val="endnote text"/>
    <w:basedOn w:val="a0"/>
    <w:link w:val="Char5"/>
    <w:uiPriority w:val="99"/>
    <w:semiHidden/>
    <w:rsid w:val="007D2B26"/>
    <w:pPr>
      <w:snapToGrid w:val="0"/>
      <w:jc w:val="left"/>
    </w:pPr>
  </w:style>
  <w:style w:type="character" w:customStyle="1" w:styleId="Char5">
    <w:name w:val="미주 텍스트 Char"/>
    <w:basedOn w:val="a2"/>
    <w:link w:val="af1"/>
    <w:uiPriority w:val="99"/>
    <w:semiHidden/>
    <w:locked/>
    <w:rsid w:val="007D2B26"/>
    <w:rPr>
      <w:rFonts w:cs="Times New Roman"/>
    </w:rPr>
  </w:style>
  <w:style w:type="character" w:styleId="af2">
    <w:name w:val="endnote reference"/>
    <w:basedOn w:val="a2"/>
    <w:uiPriority w:val="99"/>
    <w:semiHidden/>
    <w:rsid w:val="007D2B26"/>
    <w:rPr>
      <w:rFonts w:cs="Times New Roman"/>
      <w:vertAlign w:val="superscript"/>
    </w:rPr>
  </w:style>
  <w:style w:type="paragraph" w:styleId="af3">
    <w:name w:val="footnote text"/>
    <w:basedOn w:val="a0"/>
    <w:link w:val="Char6"/>
    <w:uiPriority w:val="99"/>
    <w:semiHidden/>
    <w:rsid w:val="007D2B26"/>
    <w:pPr>
      <w:snapToGrid w:val="0"/>
      <w:jc w:val="left"/>
    </w:pPr>
  </w:style>
  <w:style w:type="character" w:customStyle="1" w:styleId="Char6">
    <w:name w:val="각주 텍스트 Char"/>
    <w:basedOn w:val="a2"/>
    <w:link w:val="af3"/>
    <w:uiPriority w:val="99"/>
    <w:semiHidden/>
    <w:locked/>
    <w:rsid w:val="007D2B26"/>
    <w:rPr>
      <w:rFonts w:cs="Times New Roman"/>
    </w:rPr>
  </w:style>
  <w:style w:type="character" w:styleId="af4">
    <w:name w:val="footnote reference"/>
    <w:basedOn w:val="a2"/>
    <w:uiPriority w:val="99"/>
    <w:semiHidden/>
    <w:rsid w:val="007D2B26"/>
    <w:rPr>
      <w:rFonts w:cs="Times New Roman"/>
      <w:vertAlign w:val="superscript"/>
    </w:rPr>
  </w:style>
  <w:style w:type="paragraph" w:customStyle="1" w:styleId="12">
    <w:name w:val="스타일1"/>
    <w:basedOn w:val="3"/>
    <w:uiPriority w:val="99"/>
    <w:rsid w:val="001A7449"/>
  </w:style>
  <w:style w:type="table" w:styleId="af5">
    <w:name w:val="Light Grid"/>
    <w:basedOn w:val="a3"/>
    <w:uiPriority w:val="99"/>
    <w:rsid w:val="00BB3529"/>
    <w:rPr>
      <w:kern w:val="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맑은 고딕" w:eastAsia="맑은 고딕" w:hAnsi="맑은 고딕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맑은 고딕" w:eastAsia="맑은 고딕" w:hAnsi="맑은 고딕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맑은 고딕" w:eastAsia="맑은 고딕" w:hAnsi="맑은 고딕" w:cs="Times New Roman"/>
        <w:b/>
        <w:bCs/>
      </w:rPr>
    </w:tblStylePr>
    <w:tblStylePr w:type="lastCol">
      <w:rPr>
        <w:rFonts w:ascii="맑은 고딕" w:eastAsia="맑은 고딕" w:hAnsi="맑은 고딕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af6">
    <w:name w:val="FollowedHyperlink"/>
    <w:basedOn w:val="a2"/>
    <w:uiPriority w:val="99"/>
    <w:semiHidden/>
    <w:rsid w:val="006A66D6"/>
    <w:rPr>
      <w:rFonts w:cs="Times New Roman"/>
      <w:color w:val="800080"/>
      <w:u w:val="single"/>
    </w:rPr>
  </w:style>
  <w:style w:type="paragraph" w:styleId="af7">
    <w:name w:val="caption"/>
    <w:basedOn w:val="a0"/>
    <w:next w:val="a0"/>
    <w:uiPriority w:val="99"/>
    <w:qFormat/>
    <w:rsid w:val="0038230E"/>
    <w:rPr>
      <w:b/>
      <w:bCs/>
      <w:szCs w:val="20"/>
    </w:rPr>
  </w:style>
  <w:style w:type="table" w:customStyle="1" w:styleId="13">
    <w:name w:val="옅은 음영1"/>
    <w:uiPriority w:val="99"/>
    <w:rsid w:val="00866064"/>
    <w:rPr>
      <w:color w:val="000000"/>
      <w:kern w:val="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8">
    <w:name w:val="table of figures"/>
    <w:basedOn w:val="a0"/>
    <w:next w:val="a0"/>
    <w:uiPriority w:val="99"/>
    <w:rsid w:val="00866064"/>
    <w:pPr>
      <w:ind w:leftChars="400" w:left="400" w:hangingChars="200" w:hanging="200"/>
    </w:pPr>
  </w:style>
  <w:style w:type="paragraph" w:styleId="af9">
    <w:name w:val="Document Map"/>
    <w:basedOn w:val="a0"/>
    <w:link w:val="Char7"/>
    <w:uiPriority w:val="99"/>
    <w:semiHidden/>
    <w:rsid w:val="009F1BDB"/>
    <w:rPr>
      <w:rFonts w:ascii="굴림" w:eastAsia="굴림"/>
      <w:sz w:val="18"/>
      <w:szCs w:val="18"/>
    </w:rPr>
  </w:style>
  <w:style w:type="character" w:customStyle="1" w:styleId="Char7">
    <w:name w:val="문서 구조 Char"/>
    <w:basedOn w:val="a2"/>
    <w:link w:val="af9"/>
    <w:uiPriority w:val="99"/>
    <w:semiHidden/>
    <w:locked/>
    <w:rsid w:val="009F1BDB"/>
    <w:rPr>
      <w:rFonts w:ascii="굴림" w:eastAsia="굴림" w:cs="Times New Roman"/>
      <w:sz w:val="18"/>
      <w:szCs w:val="18"/>
    </w:rPr>
  </w:style>
  <w:style w:type="paragraph" w:customStyle="1" w:styleId="20">
    <w:name w:val="2번째_검은점"/>
    <w:basedOn w:val="a1"/>
    <w:link w:val="2Char0"/>
    <w:uiPriority w:val="99"/>
    <w:rsid w:val="001B6DDB"/>
    <w:pPr>
      <w:numPr>
        <w:numId w:val="14"/>
      </w:numPr>
      <w:spacing w:after="0"/>
      <w:ind w:leftChars="0" w:left="1276" w:hanging="284"/>
    </w:pPr>
  </w:style>
  <w:style w:type="paragraph" w:customStyle="1" w:styleId="a">
    <w:name w:val="첫번째_대문자_알파벳시작"/>
    <w:basedOn w:val="a1"/>
    <w:link w:val="Char8"/>
    <w:uiPriority w:val="99"/>
    <w:rsid w:val="001B6DDB"/>
    <w:pPr>
      <w:numPr>
        <w:numId w:val="9"/>
      </w:numPr>
      <w:spacing w:after="0"/>
      <w:ind w:leftChars="0" w:left="0"/>
    </w:pPr>
    <w:rPr>
      <w:b/>
    </w:rPr>
  </w:style>
  <w:style w:type="character" w:customStyle="1" w:styleId="Char2">
    <w:name w:val="목록 단락 Char"/>
    <w:basedOn w:val="a2"/>
    <w:link w:val="a1"/>
    <w:uiPriority w:val="99"/>
    <w:locked/>
    <w:rsid w:val="001B6DDB"/>
    <w:rPr>
      <w:rFonts w:cs="Times New Roman"/>
    </w:rPr>
  </w:style>
  <w:style w:type="character" w:customStyle="1" w:styleId="2Char0">
    <w:name w:val="2번째_검은점 Char"/>
    <w:basedOn w:val="Char2"/>
    <w:link w:val="20"/>
    <w:uiPriority w:val="99"/>
    <w:locked/>
    <w:rsid w:val="001B6DDB"/>
    <w:rPr>
      <w:rFonts w:cs="Times New Roman"/>
    </w:rPr>
  </w:style>
  <w:style w:type="paragraph" w:customStyle="1" w:styleId="1sr">
    <w:name w:val="1sr_대문자알파"/>
    <w:basedOn w:val="a"/>
    <w:link w:val="1srChar"/>
    <w:uiPriority w:val="99"/>
    <w:rsid w:val="001B6DDB"/>
    <w:pPr>
      <w:ind w:left="993" w:hanging="284"/>
    </w:pPr>
  </w:style>
  <w:style w:type="character" w:customStyle="1" w:styleId="Char8">
    <w:name w:val="첫번째_대문자_알파벳시작 Char"/>
    <w:basedOn w:val="Char2"/>
    <w:link w:val="a"/>
    <w:uiPriority w:val="99"/>
    <w:locked/>
    <w:rsid w:val="001B6DDB"/>
    <w:rPr>
      <w:rFonts w:cs="Times New Roman"/>
      <w:b/>
    </w:rPr>
  </w:style>
  <w:style w:type="paragraph" w:customStyle="1" w:styleId="1st0">
    <w:name w:val="1st_대문자알파"/>
    <w:basedOn w:val="1sr"/>
    <w:link w:val="1stChar"/>
    <w:uiPriority w:val="99"/>
    <w:rsid w:val="00EA5CDB"/>
    <w:pPr>
      <w:ind w:left="709" w:hanging="283"/>
    </w:pPr>
  </w:style>
  <w:style w:type="character" w:customStyle="1" w:styleId="1srChar">
    <w:name w:val="1sr_대문자알파 Char"/>
    <w:basedOn w:val="Char8"/>
    <w:link w:val="1sr"/>
    <w:uiPriority w:val="99"/>
    <w:locked/>
    <w:rsid w:val="001B6DDB"/>
    <w:rPr>
      <w:rFonts w:cs="Times New Roman"/>
      <w:b/>
    </w:rPr>
  </w:style>
  <w:style w:type="paragraph" w:customStyle="1" w:styleId="2nd">
    <w:name w:val="2nd_검은동그라미"/>
    <w:basedOn w:val="20"/>
    <w:link w:val="2ndChar"/>
    <w:uiPriority w:val="99"/>
    <w:rsid w:val="00741BD5"/>
    <w:pPr>
      <w:ind w:left="993"/>
    </w:pPr>
    <w:rPr>
      <w:b/>
    </w:rPr>
  </w:style>
  <w:style w:type="character" w:customStyle="1" w:styleId="1stChar">
    <w:name w:val="1st_대문자알파 Char"/>
    <w:basedOn w:val="1srChar"/>
    <w:link w:val="1st0"/>
    <w:uiPriority w:val="99"/>
    <w:locked/>
    <w:rsid w:val="00EA5CDB"/>
    <w:rPr>
      <w:rFonts w:cs="Times New Roman"/>
      <w:b/>
    </w:rPr>
  </w:style>
  <w:style w:type="paragraph" w:customStyle="1" w:styleId="3rd">
    <w:name w:val="3rd_본문"/>
    <w:basedOn w:val="a0"/>
    <w:link w:val="3rdChar"/>
    <w:uiPriority w:val="99"/>
    <w:rsid w:val="007A7E2B"/>
    <w:pPr>
      <w:ind w:leftChars="496" w:left="992"/>
    </w:pPr>
  </w:style>
  <w:style w:type="character" w:customStyle="1" w:styleId="2ndChar">
    <w:name w:val="2nd_검은동그라미 Char"/>
    <w:basedOn w:val="2Char0"/>
    <w:link w:val="2nd"/>
    <w:uiPriority w:val="99"/>
    <w:locked/>
    <w:rsid w:val="00741BD5"/>
    <w:rPr>
      <w:rFonts w:cs="Times New Roman"/>
      <w:b/>
    </w:rPr>
  </w:style>
  <w:style w:type="paragraph" w:customStyle="1" w:styleId="2nd0">
    <w:name w:val="2nd_본문"/>
    <w:basedOn w:val="a0"/>
    <w:link w:val="2ndChar0"/>
    <w:uiPriority w:val="99"/>
    <w:rsid w:val="007A7E2B"/>
    <w:pPr>
      <w:ind w:left="709"/>
    </w:pPr>
  </w:style>
  <w:style w:type="character" w:customStyle="1" w:styleId="3rdChar">
    <w:name w:val="3rd_본문 Char"/>
    <w:basedOn w:val="a2"/>
    <w:link w:val="3rd"/>
    <w:uiPriority w:val="99"/>
    <w:locked/>
    <w:rsid w:val="007A7E2B"/>
    <w:rPr>
      <w:rFonts w:cs="Times New Roman"/>
    </w:rPr>
  </w:style>
  <w:style w:type="paragraph" w:customStyle="1" w:styleId="1st1">
    <w:name w:val="1st_본문"/>
    <w:basedOn w:val="a0"/>
    <w:link w:val="1stChar0"/>
    <w:uiPriority w:val="99"/>
    <w:rsid w:val="00200075"/>
    <w:pPr>
      <w:ind w:leftChars="213" w:left="426"/>
    </w:pPr>
  </w:style>
  <w:style w:type="character" w:customStyle="1" w:styleId="2ndChar0">
    <w:name w:val="2nd_본문 Char"/>
    <w:basedOn w:val="a2"/>
    <w:link w:val="2nd0"/>
    <w:uiPriority w:val="99"/>
    <w:locked/>
    <w:rsid w:val="007A7E2B"/>
    <w:rPr>
      <w:rFonts w:cs="Times New Roman"/>
    </w:rPr>
  </w:style>
  <w:style w:type="character" w:customStyle="1" w:styleId="1stChar0">
    <w:name w:val="1st_본문 Char"/>
    <w:basedOn w:val="a2"/>
    <w:link w:val="1st1"/>
    <w:uiPriority w:val="99"/>
    <w:locked/>
    <w:rsid w:val="00200075"/>
    <w:rPr>
      <w:rFonts w:cs="Times New Roman"/>
    </w:rPr>
  </w:style>
  <w:style w:type="paragraph" w:customStyle="1" w:styleId="1st">
    <w:name w:val="1st_검은동그라미"/>
    <w:basedOn w:val="a0"/>
    <w:link w:val="1stChar1"/>
    <w:uiPriority w:val="99"/>
    <w:rsid w:val="00C1433D"/>
    <w:pPr>
      <w:numPr>
        <w:numId w:val="7"/>
      </w:numPr>
      <w:spacing w:after="0"/>
      <w:ind w:leftChars="354" w:left="992" w:hangingChars="142" w:hanging="284"/>
    </w:pPr>
    <w:rPr>
      <w:b/>
      <w:bCs/>
    </w:rPr>
  </w:style>
  <w:style w:type="character" w:customStyle="1" w:styleId="1stChar1">
    <w:name w:val="1st_검은동그라미 Char"/>
    <w:basedOn w:val="a2"/>
    <w:link w:val="1st"/>
    <w:uiPriority w:val="99"/>
    <w:locked/>
    <w:rsid w:val="00C1433D"/>
    <w:rPr>
      <w:rFonts w:cs="Times New Roman"/>
      <w:b/>
      <w:bCs/>
    </w:rPr>
  </w:style>
  <w:style w:type="paragraph" w:customStyle="1" w:styleId="hstyle0">
    <w:name w:val="hstyle0"/>
    <w:basedOn w:val="a0"/>
    <w:uiPriority w:val="99"/>
    <w:rsid w:val="004870A4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fa">
    <w:name w:val="표준+검정"/>
    <w:basedOn w:val="hstyle0"/>
    <w:uiPriority w:val="99"/>
    <w:rsid w:val="002D4964"/>
    <w:rPr>
      <w:rFonts w:ascii="맑은고딕" w:eastAsia="맑은고딕"/>
    </w:rPr>
  </w:style>
  <w:style w:type="paragraph" w:customStyle="1" w:styleId="afb">
    <w:name w:val="표준 + 검정"/>
    <w:basedOn w:val="afa"/>
    <w:uiPriority w:val="99"/>
    <w:rsid w:val="002D4964"/>
  </w:style>
  <w:style w:type="character" w:styleId="afc">
    <w:name w:val="Unresolved Mention"/>
    <w:basedOn w:val="a2"/>
    <w:uiPriority w:val="99"/>
    <w:semiHidden/>
    <w:unhideWhenUsed/>
    <w:rsid w:val="00582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23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47700;&#45684;&#50620;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9667A-A3C6-47CA-888B-2D538A8B5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메뉴얼 template.dotx</Template>
  <TotalTime>334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iGate</vt:lpstr>
    </vt:vector>
  </TitlesOfParts>
  <Company>인젠트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iGate</dc:title>
  <dc:subject/>
  <dc:creator>변재석</dc:creator>
  <cp:keywords>iGate 4.0</cp:keywords>
  <dc:description/>
  <cp:lastModifiedBy>김 병진</cp:lastModifiedBy>
  <cp:revision>6</cp:revision>
  <cp:lastPrinted>2012-10-29T07:54:00Z</cp:lastPrinted>
  <dcterms:created xsi:type="dcterms:W3CDTF">2020-03-23T09:59:00Z</dcterms:created>
  <dcterms:modified xsi:type="dcterms:W3CDTF">2020-05-26T06:57:00Z</dcterms:modified>
</cp:coreProperties>
</file>