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6490" w14:textId="77777777" w:rsidR="00C143DA" w:rsidRPr="00ED402C" w:rsidRDefault="00C143DA" w:rsidP="00C143DA">
      <w:pPr>
        <w:jc w:val="center"/>
        <w:rPr>
          <w:b/>
          <w:sz w:val="32"/>
          <w:u w:val="single"/>
        </w:rPr>
      </w:pPr>
      <w:proofErr w:type="gramStart"/>
      <w:r w:rsidRPr="00ED402C">
        <w:rPr>
          <w:rFonts w:hint="eastAsia"/>
          <w:b/>
          <w:sz w:val="32"/>
          <w:u w:val="single"/>
        </w:rPr>
        <w:t>목</w:t>
      </w:r>
      <w:r>
        <w:rPr>
          <w:b/>
          <w:sz w:val="32"/>
          <w:u w:val="single"/>
        </w:rPr>
        <w:t xml:space="preserve">  </w:t>
      </w:r>
      <w:r w:rsidRPr="00ED402C">
        <w:rPr>
          <w:rFonts w:hint="eastAsia"/>
          <w:b/>
          <w:sz w:val="32"/>
          <w:u w:val="single"/>
        </w:rPr>
        <w:t>차</w:t>
      </w:r>
      <w:proofErr w:type="gramEnd"/>
    </w:p>
    <w:p w14:paraId="38DBB3EA" w14:textId="77777777" w:rsidR="00C143DA" w:rsidRDefault="00C143DA" w:rsidP="00C143DA">
      <w:pPr>
        <w:pStyle w:val="10"/>
        <w:rPr>
          <w:rFonts w:asciiTheme="minorHAnsi" w:eastAsiaTheme="minorEastAsia" w:hAnsiTheme="minorHAnsi" w:cstheme="minorBidi"/>
          <w:noProof/>
        </w:rPr>
      </w:pPr>
      <w:r w:rsidRPr="0031083D">
        <w:fldChar w:fldCharType="begin"/>
      </w:r>
      <w:r w:rsidRPr="0031083D">
        <w:instrText xml:space="preserve"> TOC \o "1-3" \h \z \u </w:instrText>
      </w:r>
      <w:r w:rsidRPr="0031083D">
        <w:fldChar w:fldCharType="separate"/>
      </w:r>
      <w:hyperlink w:anchor="_iXVDR_소개" w:history="1">
        <w:r w:rsidRPr="00FF513B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iXVDR 소개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1FC69" w14:textId="77777777" w:rsidR="00C143DA" w:rsidRDefault="00C143D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694" w:history="1">
        <w:r w:rsidRPr="00FF513B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8D3144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695" w:history="1">
        <w:r w:rsidRPr="00FF513B">
          <w:rPr>
            <w:rStyle w:val="ab"/>
          </w:rPr>
          <w:t>1.1.1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iXVDR란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A7F7D7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696" w:history="1">
        <w:r w:rsidRPr="00FF513B">
          <w:rPr>
            <w:rStyle w:val="ab"/>
          </w:rPr>
          <w:t>1.1.2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iXVDR의 기대효과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DBA995" w14:textId="77777777" w:rsidR="00C143DA" w:rsidRDefault="00C143D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697" w:history="1">
        <w:r w:rsidRPr="00FF513B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시스템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56EA2" w14:textId="77777777" w:rsidR="00C143DA" w:rsidRDefault="00C143DA" w:rsidP="00C143D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850698" w:history="1">
        <w:r w:rsidRPr="00FF513B">
          <w:rPr>
            <w:rStyle w:val="ab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실행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71E47D" w14:textId="77777777" w:rsidR="00C143DA" w:rsidRDefault="00C143D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699" w:history="1">
        <w:r w:rsidRPr="00FF513B">
          <w:rPr>
            <w:rStyle w:val="ab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iXVDR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576C9E" w14:textId="77777777" w:rsidR="00C143DA" w:rsidRDefault="00C143D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00" w:history="1">
        <w:r w:rsidRPr="00FF513B">
          <w:rPr>
            <w:rStyle w:val="ab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구성 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EEE81A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1" w:history="1">
        <w:r w:rsidRPr="00FF513B">
          <w:rPr>
            <w:rStyle w:val="ab"/>
          </w:rPr>
          <w:t>2.2.1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구성 요소1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44B0D48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2" w:history="1">
        <w:r w:rsidRPr="00FF513B">
          <w:rPr>
            <w:rStyle w:val="ab"/>
          </w:rPr>
          <w:t>2.2.2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구성 요소2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4942D8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3" w:history="1">
        <w:r w:rsidRPr="00FF513B">
          <w:rPr>
            <w:rStyle w:val="ab"/>
          </w:rPr>
          <w:t>2.2.3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구성 요소3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B964171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4" w:history="1">
        <w:r w:rsidRPr="00FF513B">
          <w:rPr>
            <w:rStyle w:val="ab"/>
          </w:rPr>
          <w:t>2.2.4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구성 요소4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E59783E" w14:textId="77777777" w:rsidR="00C143DA" w:rsidRDefault="00C143D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05" w:history="1">
        <w:r w:rsidRPr="00FF513B">
          <w:rPr>
            <w:rStyle w:val="ab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iXVDR 주요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66EDD1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6" w:history="1">
        <w:r w:rsidRPr="00FF513B">
          <w:rPr>
            <w:rStyle w:val="ab"/>
          </w:rPr>
          <w:t>2.3.1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룸 생성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CBE382E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7" w:history="1">
        <w:r w:rsidRPr="00FF513B">
          <w:rPr>
            <w:rStyle w:val="ab"/>
          </w:rPr>
          <w:t>2.3.2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계약 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87DFA99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8" w:history="1">
        <w:r w:rsidRPr="00FF513B">
          <w:rPr>
            <w:rStyle w:val="ab"/>
          </w:rPr>
          <w:t>2.3.3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권한 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403C123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9" w:history="1">
        <w:r w:rsidRPr="00FF513B">
          <w:rPr>
            <w:rStyle w:val="ab"/>
          </w:rPr>
          <w:t>2.3.4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샌드박스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F151170" w14:textId="77777777" w:rsidR="00C143DA" w:rsidRDefault="00C143DA" w:rsidP="00C143D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850710" w:history="1">
        <w:r w:rsidRPr="00FF513B">
          <w:rPr>
            <w:rStyle w:val="ab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사용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4AD899" w14:textId="77777777" w:rsidR="00C143DA" w:rsidRDefault="00C143D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11" w:history="1">
        <w:r w:rsidRPr="00FF513B">
          <w:rPr>
            <w:rStyle w:val="ab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회원가입 및 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641011" w14:textId="77777777" w:rsidR="00C143DA" w:rsidRDefault="00C143D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12" w:history="1">
        <w:r w:rsidRPr="00FF513B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새로운 룸 생성하기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C935A4" w14:textId="77777777" w:rsidR="00C143DA" w:rsidRDefault="00C143D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13" w:history="1">
        <w:r w:rsidRPr="00FF513B">
          <w:rPr>
            <w:rStyle w:val="ab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사용자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1BA9C6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14" w:history="1">
        <w:r w:rsidRPr="00FF513B">
          <w:rPr>
            <w:rStyle w:val="ab"/>
          </w:rPr>
          <w:t>3.3.1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사용자 초대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B4CD88F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15" w:history="1">
        <w:r w:rsidRPr="00FF513B">
          <w:rPr>
            <w:rStyle w:val="ab"/>
          </w:rPr>
          <w:t>3.3.2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사용자 권한 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E1CD8A9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16" w:history="1">
        <w:r w:rsidRPr="00FF513B">
          <w:rPr>
            <w:rStyle w:val="ab"/>
          </w:rPr>
          <w:t>3.3.3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사용자 삭제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3B0CF32" w14:textId="77777777" w:rsidR="00C143DA" w:rsidRDefault="00C143D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17" w:history="1">
        <w:r w:rsidRPr="00FF513B">
          <w:rPr>
            <w:rStyle w:val="ab"/>
          </w:rPr>
          <w:t>3.3.4</w:t>
        </w:r>
        <w:r>
          <w:rPr>
            <w:rFonts w:asciiTheme="minorHAnsi" w:eastAsiaTheme="minorEastAsia" w:hAnsiTheme="minorHAnsi" w:cstheme="minorBidi"/>
          </w:rPr>
          <w:tab/>
        </w:r>
        <w:r w:rsidRPr="00FF513B">
          <w:rPr>
            <w:rStyle w:val="ab"/>
          </w:rPr>
          <w:t>사용자 그룹 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_Toc35850717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1097820" w14:textId="77777777" w:rsidR="00C143DA" w:rsidRDefault="00C143DA" w:rsidP="00C143DA">
      <w:pPr>
        <w:tabs>
          <w:tab w:val="left" w:pos="4035"/>
        </w:tabs>
      </w:pPr>
      <w:r w:rsidRPr="0031083D">
        <w:fldChar w:fldCharType="end"/>
      </w:r>
      <w:r>
        <w:tab/>
      </w:r>
    </w:p>
    <w:p w14:paraId="7DD62FFC" w14:textId="6E5C5DFE" w:rsidR="00054FB1" w:rsidRPr="00C143DA" w:rsidRDefault="00054FB1" w:rsidP="00C143DA">
      <w:pPr>
        <w:rPr>
          <w:rFonts w:hint="eastAsia"/>
        </w:rPr>
      </w:pPr>
      <w:bookmarkStart w:id="0" w:name="_GoBack"/>
      <w:bookmarkEnd w:id="0"/>
    </w:p>
    <w:sectPr w:rsidR="00054FB1" w:rsidRPr="00C143DA" w:rsidSect="00900A40">
      <w:headerReference w:type="even" r:id="rId8"/>
      <w:headerReference w:type="default" r:id="rId9"/>
      <w:footerReference w:type="even" r:id="rId10"/>
      <w:footerReference w:type="default" r:id="rId11"/>
      <w:type w:val="oddPage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0C53A" w14:textId="77777777" w:rsidR="00BE2E81" w:rsidRDefault="00BE2E81" w:rsidP="009450B4">
      <w:pPr>
        <w:spacing w:after="0"/>
      </w:pPr>
      <w:r>
        <w:separator/>
      </w:r>
    </w:p>
  </w:endnote>
  <w:endnote w:type="continuationSeparator" w:id="0">
    <w:p w14:paraId="1F4F4C27" w14:textId="77777777" w:rsidR="00BE2E81" w:rsidRDefault="00BE2E81" w:rsidP="00945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5D836" w14:textId="77777777" w:rsidR="005825E5" w:rsidRDefault="005825E5">
    <w:pPr>
      <w:pStyle w:val="a7"/>
    </w:pPr>
  </w:p>
  <w:p w14:paraId="69145560" w14:textId="77777777" w:rsidR="005825E5" w:rsidRDefault="005825E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AE009" w14:textId="77777777" w:rsidR="005825E5" w:rsidRDefault="005825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02965" w14:textId="77777777" w:rsidR="00BE2E81" w:rsidRDefault="00BE2E81" w:rsidP="009450B4">
      <w:pPr>
        <w:spacing w:after="0"/>
      </w:pPr>
      <w:r>
        <w:separator/>
      </w:r>
    </w:p>
  </w:footnote>
  <w:footnote w:type="continuationSeparator" w:id="0">
    <w:p w14:paraId="2A0C6D70" w14:textId="77777777" w:rsidR="00BE2E81" w:rsidRDefault="00BE2E81" w:rsidP="00945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CBB6A" w14:textId="77777777" w:rsidR="005825E5" w:rsidRDefault="005825E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A7275" w14:textId="77777777" w:rsidR="005825E5" w:rsidRDefault="005825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FA2640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CFA3A5E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9184E40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C16FE6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70CF7EE"/>
    <w:lvl w:ilvl="0">
      <w:start w:val="1"/>
      <w:numFmt w:val="bullet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D5421CA"/>
    <w:lvl w:ilvl="0">
      <w:start w:val="1"/>
      <w:numFmt w:val="bullet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B806CB4"/>
    <w:lvl w:ilvl="0">
      <w:start w:val="1"/>
      <w:numFmt w:val="bullet"/>
      <w:lvlText w:val=""/>
      <w:lvlJc w:val="left"/>
      <w:pPr>
        <w:tabs>
          <w:tab w:val="num" w:pos="1212"/>
        </w:tabs>
        <w:ind w:left="1212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132D3AA"/>
    <w:lvl w:ilvl="0">
      <w:start w:val="1"/>
      <w:numFmt w:val="bullet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0E0B40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8CC8AA8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103D2643"/>
    <w:multiLevelType w:val="hybridMultilevel"/>
    <w:tmpl w:val="5478DE94"/>
    <w:lvl w:ilvl="0" w:tplc="3B30EDB2">
      <w:numFmt w:val="bullet"/>
      <w:lvlText w:val=""/>
      <w:lvlJc w:val="left"/>
      <w:pPr>
        <w:ind w:left="46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1EFE40CC"/>
    <w:multiLevelType w:val="hybridMultilevel"/>
    <w:tmpl w:val="03F8A2B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488080F"/>
    <w:multiLevelType w:val="hybridMultilevel"/>
    <w:tmpl w:val="57389064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370F7156"/>
    <w:multiLevelType w:val="multilevel"/>
    <w:tmpl w:val="02BC47E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맑은 고딕" w:eastAsia="맑은 고딕"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4" w15:restartNumberingAfterBreak="0">
    <w:nsid w:val="386E1822"/>
    <w:multiLevelType w:val="hybridMultilevel"/>
    <w:tmpl w:val="542A3AA6"/>
    <w:lvl w:ilvl="0" w:tplc="42820286">
      <w:start w:val="1"/>
      <w:numFmt w:val="bullet"/>
      <w:pStyle w:val="1s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CFA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EE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66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86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E81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879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4B3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43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13C02"/>
    <w:multiLevelType w:val="hybridMultilevel"/>
    <w:tmpl w:val="F33CD474"/>
    <w:lvl w:ilvl="0" w:tplc="04090001">
      <w:start w:val="1"/>
      <w:numFmt w:val="bullet"/>
      <w:lvlText w:val=""/>
      <w:lvlJc w:val="left"/>
      <w:pPr>
        <w:ind w:left="1211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6" w15:restartNumberingAfterBreak="0">
    <w:nsid w:val="4F6D5CE8"/>
    <w:multiLevelType w:val="hybridMultilevel"/>
    <w:tmpl w:val="BA025DE0"/>
    <w:lvl w:ilvl="0" w:tplc="A3CEB6A8">
      <w:start w:val="1"/>
      <w:numFmt w:val="upperLetter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1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51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  <w:rPr>
        <w:rFonts w:cs="Times New Roman"/>
      </w:rPr>
    </w:lvl>
  </w:abstractNum>
  <w:abstractNum w:abstractNumId="17" w15:restartNumberingAfterBreak="0">
    <w:nsid w:val="5D846721"/>
    <w:multiLevelType w:val="hybridMultilevel"/>
    <w:tmpl w:val="79F4FCA6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5FDC34C4"/>
    <w:multiLevelType w:val="hybridMultilevel"/>
    <w:tmpl w:val="B98E0C04"/>
    <w:lvl w:ilvl="0" w:tplc="434044E8">
      <w:start w:val="1"/>
      <w:numFmt w:val="upperLetter"/>
      <w:pStyle w:val="a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1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51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  <w:rPr>
        <w:rFonts w:cs="Times New Roman"/>
      </w:rPr>
    </w:lvl>
  </w:abstractNum>
  <w:abstractNum w:abstractNumId="19" w15:restartNumberingAfterBreak="0">
    <w:nsid w:val="67882CD4"/>
    <w:multiLevelType w:val="hybridMultilevel"/>
    <w:tmpl w:val="D4AA3BA8"/>
    <w:lvl w:ilvl="0" w:tplc="04090001">
      <w:start w:val="1"/>
      <w:numFmt w:val="bullet"/>
      <w:lvlText w:val=""/>
      <w:lvlJc w:val="left"/>
      <w:pPr>
        <w:ind w:left="13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6" w:hanging="400"/>
      </w:pPr>
      <w:rPr>
        <w:rFonts w:ascii="Wingdings" w:hAnsi="Wingdings" w:hint="default"/>
      </w:rPr>
    </w:lvl>
  </w:abstractNum>
  <w:abstractNum w:abstractNumId="20" w15:restartNumberingAfterBreak="0">
    <w:nsid w:val="73874B86"/>
    <w:multiLevelType w:val="hybridMultilevel"/>
    <w:tmpl w:val="0F827568"/>
    <w:lvl w:ilvl="0" w:tplc="C7F0F7FA">
      <w:start w:val="1"/>
      <w:numFmt w:val="upperLetter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 w15:restartNumberingAfterBreak="0">
    <w:nsid w:val="75CF6915"/>
    <w:multiLevelType w:val="hybridMultilevel"/>
    <w:tmpl w:val="16BEC72A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2" w15:restartNumberingAfterBreak="0">
    <w:nsid w:val="762530FB"/>
    <w:multiLevelType w:val="hybridMultilevel"/>
    <w:tmpl w:val="A6EE62E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7A05584E"/>
    <w:multiLevelType w:val="hybridMultilevel"/>
    <w:tmpl w:val="75248468"/>
    <w:lvl w:ilvl="0" w:tplc="07D8286E">
      <w:start w:val="1"/>
      <w:numFmt w:val="bullet"/>
      <w:pStyle w:val="20"/>
      <w:lvlText w:val="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1"/>
  </w:num>
  <w:num w:numId="4">
    <w:abstractNumId w:val="1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8"/>
  </w:num>
  <w:num w:numId="10">
    <w:abstractNumId w:val="22"/>
  </w:num>
  <w:num w:numId="11">
    <w:abstractNumId w:val="11"/>
  </w:num>
  <w:num w:numId="12">
    <w:abstractNumId w:val="13"/>
  </w:num>
  <w:num w:numId="13">
    <w:abstractNumId w:val="13"/>
  </w:num>
  <w:num w:numId="14">
    <w:abstractNumId w:val="23"/>
  </w:num>
  <w:num w:numId="15">
    <w:abstractNumId w:val="17"/>
  </w:num>
  <w:num w:numId="16">
    <w:abstractNumId w:val="13"/>
  </w:num>
  <w:num w:numId="17">
    <w:abstractNumId w:val="18"/>
  </w:num>
  <w:num w:numId="18">
    <w:abstractNumId w:val="18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D9"/>
    <w:rsid w:val="00001061"/>
    <w:rsid w:val="000011AC"/>
    <w:rsid w:val="00001A9A"/>
    <w:rsid w:val="000044C4"/>
    <w:rsid w:val="000050CB"/>
    <w:rsid w:val="000058D2"/>
    <w:rsid w:val="00005BEA"/>
    <w:rsid w:val="00006DA6"/>
    <w:rsid w:val="000161FD"/>
    <w:rsid w:val="000178FE"/>
    <w:rsid w:val="00020486"/>
    <w:rsid w:val="00030B5A"/>
    <w:rsid w:val="00032CD3"/>
    <w:rsid w:val="00032CE5"/>
    <w:rsid w:val="00032D33"/>
    <w:rsid w:val="00037B4B"/>
    <w:rsid w:val="000409E0"/>
    <w:rsid w:val="00045717"/>
    <w:rsid w:val="00045E0A"/>
    <w:rsid w:val="00046F5E"/>
    <w:rsid w:val="00050935"/>
    <w:rsid w:val="00054FB1"/>
    <w:rsid w:val="000550EB"/>
    <w:rsid w:val="00055180"/>
    <w:rsid w:val="00056E41"/>
    <w:rsid w:val="000616EB"/>
    <w:rsid w:val="00061AD9"/>
    <w:rsid w:val="000621C2"/>
    <w:rsid w:val="00063375"/>
    <w:rsid w:val="0006664E"/>
    <w:rsid w:val="0007003A"/>
    <w:rsid w:val="00070821"/>
    <w:rsid w:val="000741D5"/>
    <w:rsid w:val="000748AC"/>
    <w:rsid w:val="00075A39"/>
    <w:rsid w:val="0007765F"/>
    <w:rsid w:val="000815BC"/>
    <w:rsid w:val="0008330F"/>
    <w:rsid w:val="00086082"/>
    <w:rsid w:val="00096519"/>
    <w:rsid w:val="000A0372"/>
    <w:rsid w:val="000A048D"/>
    <w:rsid w:val="000A1489"/>
    <w:rsid w:val="000A184F"/>
    <w:rsid w:val="000A4481"/>
    <w:rsid w:val="000A5211"/>
    <w:rsid w:val="000A5647"/>
    <w:rsid w:val="000A7D1F"/>
    <w:rsid w:val="000B01F2"/>
    <w:rsid w:val="000B0AB7"/>
    <w:rsid w:val="000B1AC7"/>
    <w:rsid w:val="000B28FB"/>
    <w:rsid w:val="000B5D0A"/>
    <w:rsid w:val="000C06F1"/>
    <w:rsid w:val="000C493C"/>
    <w:rsid w:val="000C5921"/>
    <w:rsid w:val="000C69D3"/>
    <w:rsid w:val="000C6CF8"/>
    <w:rsid w:val="000D1BD4"/>
    <w:rsid w:val="000D1F33"/>
    <w:rsid w:val="000D2345"/>
    <w:rsid w:val="000D25D1"/>
    <w:rsid w:val="000D29E1"/>
    <w:rsid w:val="000D38A1"/>
    <w:rsid w:val="000D487D"/>
    <w:rsid w:val="000D658F"/>
    <w:rsid w:val="000D7153"/>
    <w:rsid w:val="000E0FAF"/>
    <w:rsid w:val="000E4471"/>
    <w:rsid w:val="000E7713"/>
    <w:rsid w:val="000F0CAE"/>
    <w:rsid w:val="000F1B06"/>
    <w:rsid w:val="000F2990"/>
    <w:rsid w:val="000F499E"/>
    <w:rsid w:val="000F5A45"/>
    <w:rsid w:val="001008AE"/>
    <w:rsid w:val="00100A94"/>
    <w:rsid w:val="00101276"/>
    <w:rsid w:val="00104C98"/>
    <w:rsid w:val="00110BB8"/>
    <w:rsid w:val="001175B6"/>
    <w:rsid w:val="00117EDA"/>
    <w:rsid w:val="0012088E"/>
    <w:rsid w:val="001224B5"/>
    <w:rsid w:val="00125CAE"/>
    <w:rsid w:val="00126060"/>
    <w:rsid w:val="00126103"/>
    <w:rsid w:val="00126AC8"/>
    <w:rsid w:val="00127F81"/>
    <w:rsid w:val="0013046E"/>
    <w:rsid w:val="00131CA4"/>
    <w:rsid w:val="00136211"/>
    <w:rsid w:val="0014410B"/>
    <w:rsid w:val="00144B36"/>
    <w:rsid w:val="00146A20"/>
    <w:rsid w:val="00151C92"/>
    <w:rsid w:val="001527BD"/>
    <w:rsid w:val="00153190"/>
    <w:rsid w:val="00154A98"/>
    <w:rsid w:val="00157261"/>
    <w:rsid w:val="0016083E"/>
    <w:rsid w:val="0016268F"/>
    <w:rsid w:val="0016352C"/>
    <w:rsid w:val="00166F2C"/>
    <w:rsid w:val="00167C7F"/>
    <w:rsid w:val="001715E1"/>
    <w:rsid w:val="0017177B"/>
    <w:rsid w:val="001734EE"/>
    <w:rsid w:val="00173610"/>
    <w:rsid w:val="00174C49"/>
    <w:rsid w:val="00176226"/>
    <w:rsid w:val="00177EA4"/>
    <w:rsid w:val="00180007"/>
    <w:rsid w:val="00180761"/>
    <w:rsid w:val="00193ACD"/>
    <w:rsid w:val="0019563D"/>
    <w:rsid w:val="00196B25"/>
    <w:rsid w:val="00197A34"/>
    <w:rsid w:val="001A03B7"/>
    <w:rsid w:val="001A1251"/>
    <w:rsid w:val="001A5289"/>
    <w:rsid w:val="001A5FC5"/>
    <w:rsid w:val="001A7449"/>
    <w:rsid w:val="001B1005"/>
    <w:rsid w:val="001B6DDB"/>
    <w:rsid w:val="001C02AC"/>
    <w:rsid w:val="001C2A07"/>
    <w:rsid w:val="001C6D8F"/>
    <w:rsid w:val="001C7017"/>
    <w:rsid w:val="001D5955"/>
    <w:rsid w:val="001D63A7"/>
    <w:rsid w:val="001E036A"/>
    <w:rsid w:val="001F0E84"/>
    <w:rsid w:val="001F1797"/>
    <w:rsid w:val="001F18E6"/>
    <w:rsid w:val="001F546C"/>
    <w:rsid w:val="001F552D"/>
    <w:rsid w:val="001F6805"/>
    <w:rsid w:val="001F7711"/>
    <w:rsid w:val="00200075"/>
    <w:rsid w:val="002006BC"/>
    <w:rsid w:val="00202C4B"/>
    <w:rsid w:val="0020433D"/>
    <w:rsid w:val="00205B51"/>
    <w:rsid w:val="00206B87"/>
    <w:rsid w:val="00210F47"/>
    <w:rsid w:val="0021267F"/>
    <w:rsid w:val="00214A6A"/>
    <w:rsid w:val="0021511C"/>
    <w:rsid w:val="0021713F"/>
    <w:rsid w:val="00217EED"/>
    <w:rsid w:val="0022232E"/>
    <w:rsid w:val="00224673"/>
    <w:rsid w:val="0022628E"/>
    <w:rsid w:val="00227542"/>
    <w:rsid w:val="002309F3"/>
    <w:rsid w:val="00235A81"/>
    <w:rsid w:val="0024076E"/>
    <w:rsid w:val="002419C7"/>
    <w:rsid w:val="00241A6F"/>
    <w:rsid w:val="00243C98"/>
    <w:rsid w:val="0025095A"/>
    <w:rsid w:val="00250B47"/>
    <w:rsid w:val="002534EB"/>
    <w:rsid w:val="002550FB"/>
    <w:rsid w:val="00255B5B"/>
    <w:rsid w:val="00261691"/>
    <w:rsid w:val="0026317E"/>
    <w:rsid w:val="00264697"/>
    <w:rsid w:val="002646B2"/>
    <w:rsid w:val="00270722"/>
    <w:rsid w:val="002751A9"/>
    <w:rsid w:val="00275211"/>
    <w:rsid w:val="0027637F"/>
    <w:rsid w:val="002802D0"/>
    <w:rsid w:val="0028058A"/>
    <w:rsid w:val="002806AF"/>
    <w:rsid w:val="00283B1F"/>
    <w:rsid w:val="002872EA"/>
    <w:rsid w:val="00290F5A"/>
    <w:rsid w:val="00293B5D"/>
    <w:rsid w:val="00294F50"/>
    <w:rsid w:val="00295FE5"/>
    <w:rsid w:val="002A0BA0"/>
    <w:rsid w:val="002A230C"/>
    <w:rsid w:val="002A4234"/>
    <w:rsid w:val="002A4643"/>
    <w:rsid w:val="002A4AB8"/>
    <w:rsid w:val="002A72D8"/>
    <w:rsid w:val="002A7310"/>
    <w:rsid w:val="002B07D4"/>
    <w:rsid w:val="002B1145"/>
    <w:rsid w:val="002B1A3F"/>
    <w:rsid w:val="002B1B50"/>
    <w:rsid w:val="002B318C"/>
    <w:rsid w:val="002B397D"/>
    <w:rsid w:val="002B4906"/>
    <w:rsid w:val="002B7DE2"/>
    <w:rsid w:val="002C191B"/>
    <w:rsid w:val="002C782F"/>
    <w:rsid w:val="002D109F"/>
    <w:rsid w:val="002D3985"/>
    <w:rsid w:val="002D404C"/>
    <w:rsid w:val="002D4964"/>
    <w:rsid w:val="002D728B"/>
    <w:rsid w:val="002E7DD1"/>
    <w:rsid w:val="002F2500"/>
    <w:rsid w:val="002F3222"/>
    <w:rsid w:val="002F545D"/>
    <w:rsid w:val="002F7325"/>
    <w:rsid w:val="003021C1"/>
    <w:rsid w:val="00302523"/>
    <w:rsid w:val="003033F4"/>
    <w:rsid w:val="003062C8"/>
    <w:rsid w:val="003073F0"/>
    <w:rsid w:val="003078BE"/>
    <w:rsid w:val="003100A7"/>
    <w:rsid w:val="0031083D"/>
    <w:rsid w:val="003111BA"/>
    <w:rsid w:val="00311589"/>
    <w:rsid w:val="00312BA3"/>
    <w:rsid w:val="003144AD"/>
    <w:rsid w:val="0031487F"/>
    <w:rsid w:val="00315FCD"/>
    <w:rsid w:val="00326737"/>
    <w:rsid w:val="00330602"/>
    <w:rsid w:val="00331E75"/>
    <w:rsid w:val="00332A10"/>
    <w:rsid w:val="0033309E"/>
    <w:rsid w:val="003345D9"/>
    <w:rsid w:val="00341003"/>
    <w:rsid w:val="00341F1F"/>
    <w:rsid w:val="0035105F"/>
    <w:rsid w:val="00351A61"/>
    <w:rsid w:val="00353DEE"/>
    <w:rsid w:val="003541DA"/>
    <w:rsid w:val="00356A1C"/>
    <w:rsid w:val="00357485"/>
    <w:rsid w:val="003640C2"/>
    <w:rsid w:val="0036608C"/>
    <w:rsid w:val="003664C4"/>
    <w:rsid w:val="00366854"/>
    <w:rsid w:val="003669AE"/>
    <w:rsid w:val="00366DC6"/>
    <w:rsid w:val="00370163"/>
    <w:rsid w:val="003732C2"/>
    <w:rsid w:val="00373EB5"/>
    <w:rsid w:val="00376FE5"/>
    <w:rsid w:val="0038230E"/>
    <w:rsid w:val="00383B62"/>
    <w:rsid w:val="00384345"/>
    <w:rsid w:val="00391020"/>
    <w:rsid w:val="00391E84"/>
    <w:rsid w:val="00392893"/>
    <w:rsid w:val="00393207"/>
    <w:rsid w:val="00394045"/>
    <w:rsid w:val="003A0693"/>
    <w:rsid w:val="003A621B"/>
    <w:rsid w:val="003A68A2"/>
    <w:rsid w:val="003B0186"/>
    <w:rsid w:val="003B07D0"/>
    <w:rsid w:val="003B0965"/>
    <w:rsid w:val="003C004A"/>
    <w:rsid w:val="003C1474"/>
    <w:rsid w:val="003C1E3F"/>
    <w:rsid w:val="003C2A44"/>
    <w:rsid w:val="003C2ACA"/>
    <w:rsid w:val="003C305E"/>
    <w:rsid w:val="003C3F38"/>
    <w:rsid w:val="003C4419"/>
    <w:rsid w:val="003C5275"/>
    <w:rsid w:val="003C65D3"/>
    <w:rsid w:val="003C78FC"/>
    <w:rsid w:val="003D0804"/>
    <w:rsid w:val="003D1CB5"/>
    <w:rsid w:val="003D20E3"/>
    <w:rsid w:val="003D5C19"/>
    <w:rsid w:val="003D689F"/>
    <w:rsid w:val="003E2216"/>
    <w:rsid w:val="003E50E0"/>
    <w:rsid w:val="003F03DE"/>
    <w:rsid w:val="003F20E6"/>
    <w:rsid w:val="003F322E"/>
    <w:rsid w:val="003F3503"/>
    <w:rsid w:val="003F401C"/>
    <w:rsid w:val="003F4976"/>
    <w:rsid w:val="003F6C2A"/>
    <w:rsid w:val="00400C5A"/>
    <w:rsid w:val="00403AB0"/>
    <w:rsid w:val="00403BCD"/>
    <w:rsid w:val="00405F4D"/>
    <w:rsid w:val="00410552"/>
    <w:rsid w:val="00410F91"/>
    <w:rsid w:val="004114A8"/>
    <w:rsid w:val="004154A1"/>
    <w:rsid w:val="00415FFB"/>
    <w:rsid w:val="00417801"/>
    <w:rsid w:val="00421B53"/>
    <w:rsid w:val="00422707"/>
    <w:rsid w:val="00422875"/>
    <w:rsid w:val="00424029"/>
    <w:rsid w:val="004249E5"/>
    <w:rsid w:val="00425505"/>
    <w:rsid w:val="004262C6"/>
    <w:rsid w:val="00431890"/>
    <w:rsid w:val="0043250E"/>
    <w:rsid w:val="0043650C"/>
    <w:rsid w:val="00436DA7"/>
    <w:rsid w:val="00443BC6"/>
    <w:rsid w:val="004441D3"/>
    <w:rsid w:val="00446C03"/>
    <w:rsid w:val="0046381E"/>
    <w:rsid w:val="00473CBF"/>
    <w:rsid w:val="0047451E"/>
    <w:rsid w:val="0047589E"/>
    <w:rsid w:val="00476464"/>
    <w:rsid w:val="00480DB1"/>
    <w:rsid w:val="00481D48"/>
    <w:rsid w:val="004831AD"/>
    <w:rsid w:val="00483D0A"/>
    <w:rsid w:val="004870A4"/>
    <w:rsid w:val="004870E3"/>
    <w:rsid w:val="0049028E"/>
    <w:rsid w:val="00493CB0"/>
    <w:rsid w:val="00494313"/>
    <w:rsid w:val="0049469D"/>
    <w:rsid w:val="00495767"/>
    <w:rsid w:val="004A6844"/>
    <w:rsid w:val="004B2CFB"/>
    <w:rsid w:val="004C4243"/>
    <w:rsid w:val="004C5332"/>
    <w:rsid w:val="004C7900"/>
    <w:rsid w:val="004D2907"/>
    <w:rsid w:val="004D5579"/>
    <w:rsid w:val="004E0766"/>
    <w:rsid w:val="004E0CB9"/>
    <w:rsid w:val="004E5DC8"/>
    <w:rsid w:val="004E6557"/>
    <w:rsid w:val="004F0584"/>
    <w:rsid w:val="004F09D9"/>
    <w:rsid w:val="004F2EDF"/>
    <w:rsid w:val="004F3245"/>
    <w:rsid w:val="004F3511"/>
    <w:rsid w:val="004F6CCA"/>
    <w:rsid w:val="0050021B"/>
    <w:rsid w:val="005004A6"/>
    <w:rsid w:val="00501317"/>
    <w:rsid w:val="00504076"/>
    <w:rsid w:val="00504DEA"/>
    <w:rsid w:val="00507827"/>
    <w:rsid w:val="005129C6"/>
    <w:rsid w:val="00523009"/>
    <w:rsid w:val="00523118"/>
    <w:rsid w:val="00524BB5"/>
    <w:rsid w:val="00535773"/>
    <w:rsid w:val="00535969"/>
    <w:rsid w:val="00535D7E"/>
    <w:rsid w:val="0053702D"/>
    <w:rsid w:val="00540525"/>
    <w:rsid w:val="00543869"/>
    <w:rsid w:val="00543BCB"/>
    <w:rsid w:val="00544228"/>
    <w:rsid w:val="00544F4B"/>
    <w:rsid w:val="00554D6C"/>
    <w:rsid w:val="00554DA5"/>
    <w:rsid w:val="005568E9"/>
    <w:rsid w:val="00561414"/>
    <w:rsid w:val="0056256D"/>
    <w:rsid w:val="00563B6A"/>
    <w:rsid w:val="005673CF"/>
    <w:rsid w:val="005701C5"/>
    <w:rsid w:val="00570A3D"/>
    <w:rsid w:val="00570C72"/>
    <w:rsid w:val="00571325"/>
    <w:rsid w:val="0057189F"/>
    <w:rsid w:val="00576986"/>
    <w:rsid w:val="00576E53"/>
    <w:rsid w:val="005825E5"/>
    <w:rsid w:val="005829FD"/>
    <w:rsid w:val="00583340"/>
    <w:rsid w:val="00585753"/>
    <w:rsid w:val="0058633D"/>
    <w:rsid w:val="00587268"/>
    <w:rsid w:val="00591281"/>
    <w:rsid w:val="0059250F"/>
    <w:rsid w:val="0059490D"/>
    <w:rsid w:val="00595751"/>
    <w:rsid w:val="00596B75"/>
    <w:rsid w:val="0059741E"/>
    <w:rsid w:val="005A18DA"/>
    <w:rsid w:val="005A1FCB"/>
    <w:rsid w:val="005A5161"/>
    <w:rsid w:val="005A6999"/>
    <w:rsid w:val="005B0E65"/>
    <w:rsid w:val="005B182D"/>
    <w:rsid w:val="005B2950"/>
    <w:rsid w:val="005B2B15"/>
    <w:rsid w:val="005B2D68"/>
    <w:rsid w:val="005B37DD"/>
    <w:rsid w:val="005B3C05"/>
    <w:rsid w:val="005B5360"/>
    <w:rsid w:val="005B5588"/>
    <w:rsid w:val="005B5B94"/>
    <w:rsid w:val="005B6EEC"/>
    <w:rsid w:val="005B7A8F"/>
    <w:rsid w:val="005C2305"/>
    <w:rsid w:val="005D0403"/>
    <w:rsid w:val="005D1A7D"/>
    <w:rsid w:val="005D2A11"/>
    <w:rsid w:val="005D3EB4"/>
    <w:rsid w:val="005D439E"/>
    <w:rsid w:val="005D4FC8"/>
    <w:rsid w:val="005D53E7"/>
    <w:rsid w:val="005E34DA"/>
    <w:rsid w:val="005E5612"/>
    <w:rsid w:val="005E6D6C"/>
    <w:rsid w:val="005F154B"/>
    <w:rsid w:val="005F2B5F"/>
    <w:rsid w:val="005F3A63"/>
    <w:rsid w:val="005F74DD"/>
    <w:rsid w:val="005F7F1E"/>
    <w:rsid w:val="00600C2C"/>
    <w:rsid w:val="00604383"/>
    <w:rsid w:val="00604920"/>
    <w:rsid w:val="0060560C"/>
    <w:rsid w:val="0060689A"/>
    <w:rsid w:val="006071E2"/>
    <w:rsid w:val="00607F6F"/>
    <w:rsid w:val="00611802"/>
    <w:rsid w:val="00614142"/>
    <w:rsid w:val="00614B8A"/>
    <w:rsid w:val="006157E8"/>
    <w:rsid w:val="00616C59"/>
    <w:rsid w:val="00620812"/>
    <w:rsid w:val="00620B92"/>
    <w:rsid w:val="00621CF4"/>
    <w:rsid w:val="00623F5E"/>
    <w:rsid w:val="00624199"/>
    <w:rsid w:val="00625141"/>
    <w:rsid w:val="0062527F"/>
    <w:rsid w:val="00631053"/>
    <w:rsid w:val="006462E8"/>
    <w:rsid w:val="0064724E"/>
    <w:rsid w:val="00647390"/>
    <w:rsid w:val="006476EE"/>
    <w:rsid w:val="00652A96"/>
    <w:rsid w:val="0065422E"/>
    <w:rsid w:val="00654329"/>
    <w:rsid w:val="0065537D"/>
    <w:rsid w:val="00656251"/>
    <w:rsid w:val="00657586"/>
    <w:rsid w:val="0065780D"/>
    <w:rsid w:val="00662FBA"/>
    <w:rsid w:val="00663215"/>
    <w:rsid w:val="006635A3"/>
    <w:rsid w:val="00664917"/>
    <w:rsid w:val="006672D3"/>
    <w:rsid w:val="00673E4A"/>
    <w:rsid w:val="00677FE1"/>
    <w:rsid w:val="00681ADA"/>
    <w:rsid w:val="00684261"/>
    <w:rsid w:val="00693AEB"/>
    <w:rsid w:val="006949FE"/>
    <w:rsid w:val="006950AD"/>
    <w:rsid w:val="006951DC"/>
    <w:rsid w:val="0069531C"/>
    <w:rsid w:val="006967F6"/>
    <w:rsid w:val="0069777E"/>
    <w:rsid w:val="006979BF"/>
    <w:rsid w:val="006A66D6"/>
    <w:rsid w:val="006A6C52"/>
    <w:rsid w:val="006B01CD"/>
    <w:rsid w:val="006B23BE"/>
    <w:rsid w:val="006B3D53"/>
    <w:rsid w:val="006C0A17"/>
    <w:rsid w:val="006C35A7"/>
    <w:rsid w:val="006C4103"/>
    <w:rsid w:val="006C4C7F"/>
    <w:rsid w:val="006C59DE"/>
    <w:rsid w:val="006C7426"/>
    <w:rsid w:val="006D32D5"/>
    <w:rsid w:val="006D3819"/>
    <w:rsid w:val="006D5534"/>
    <w:rsid w:val="006D6687"/>
    <w:rsid w:val="006E0CF2"/>
    <w:rsid w:val="006E1E9D"/>
    <w:rsid w:val="006E60A8"/>
    <w:rsid w:val="006F1F36"/>
    <w:rsid w:val="006F2268"/>
    <w:rsid w:val="006F41D4"/>
    <w:rsid w:val="00700D70"/>
    <w:rsid w:val="00710C89"/>
    <w:rsid w:val="00713CB6"/>
    <w:rsid w:val="0071507C"/>
    <w:rsid w:val="007176A2"/>
    <w:rsid w:val="0072065D"/>
    <w:rsid w:val="007225F8"/>
    <w:rsid w:val="00723493"/>
    <w:rsid w:val="00724EAB"/>
    <w:rsid w:val="00726A3E"/>
    <w:rsid w:val="007278A4"/>
    <w:rsid w:val="00727CCE"/>
    <w:rsid w:val="00732C3A"/>
    <w:rsid w:val="00736DB6"/>
    <w:rsid w:val="00741BD5"/>
    <w:rsid w:val="00743DA3"/>
    <w:rsid w:val="007450A6"/>
    <w:rsid w:val="0074638A"/>
    <w:rsid w:val="007467FF"/>
    <w:rsid w:val="00747CC1"/>
    <w:rsid w:val="00751AD2"/>
    <w:rsid w:val="007525EA"/>
    <w:rsid w:val="00754073"/>
    <w:rsid w:val="007552FF"/>
    <w:rsid w:val="00756BA8"/>
    <w:rsid w:val="0076168D"/>
    <w:rsid w:val="00763E8B"/>
    <w:rsid w:val="007650C0"/>
    <w:rsid w:val="00765713"/>
    <w:rsid w:val="00774907"/>
    <w:rsid w:val="00774FE8"/>
    <w:rsid w:val="00776593"/>
    <w:rsid w:val="00776FF8"/>
    <w:rsid w:val="00783B92"/>
    <w:rsid w:val="007845AA"/>
    <w:rsid w:val="00784DD4"/>
    <w:rsid w:val="007852E3"/>
    <w:rsid w:val="00785608"/>
    <w:rsid w:val="0078769F"/>
    <w:rsid w:val="00787FC8"/>
    <w:rsid w:val="00793FC7"/>
    <w:rsid w:val="00794598"/>
    <w:rsid w:val="0079561A"/>
    <w:rsid w:val="00795EE3"/>
    <w:rsid w:val="007A12DE"/>
    <w:rsid w:val="007A410D"/>
    <w:rsid w:val="007A47FD"/>
    <w:rsid w:val="007A5D88"/>
    <w:rsid w:val="007A7B53"/>
    <w:rsid w:val="007A7E16"/>
    <w:rsid w:val="007A7E2B"/>
    <w:rsid w:val="007A7E61"/>
    <w:rsid w:val="007B180E"/>
    <w:rsid w:val="007C0ECE"/>
    <w:rsid w:val="007C3131"/>
    <w:rsid w:val="007C4D51"/>
    <w:rsid w:val="007C602C"/>
    <w:rsid w:val="007C6BE0"/>
    <w:rsid w:val="007D2B26"/>
    <w:rsid w:val="007D3645"/>
    <w:rsid w:val="007D4980"/>
    <w:rsid w:val="007D5CB2"/>
    <w:rsid w:val="007D699B"/>
    <w:rsid w:val="007E0156"/>
    <w:rsid w:val="007E0527"/>
    <w:rsid w:val="007E1293"/>
    <w:rsid w:val="007E1BD1"/>
    <w:rsid w:val="007E276D"/>
    <w:rsid w:val="007E51C3"/>
    <w:rsid w:val="007E534E"/>
    <w:rsid w:val="007E573E"/>
    <w:rsid w:val="007E5F6F"/>
    <w:rsid w:val="007E6024"/>
    <w:rsid w:val="007E6286"/>
    <w:rsid w:val="007E786D"/>
    <w:rsid w:val="007E798E"/>
    <w:rsid w:val="007F0329"/>
    <w:rsid w:val="007F1E20"/>
    <w:rsid w:val="007F290D"/>
    <w:rsid w:val="007F4043"/>
    <w:rsid w:val="007F4A44"/>
    <w:rsid w:val="007F5F2F"/>
    <w:rsid w:val="007F6436"/>
    <w:rsid w:val="00801240"/>
    <w:rsid w:val="008014DC"/>
    <w:rsid w:val="00802386"/>
    <w:rsid w:val="00802955"/>
    <w:rsid w:val="00804057"/>
    <w:rsid w:val="008041D1"/>
    <w:rsid w:val="00810E3D"/>
    <w:rsid w:val="00811C3E"/>
    <w:rsid w:val="00816E1E"/>
    <w:rsid w:val="00832B64"/>
    <w:rsid w:val="00832FC4"/>
    <w:rsid w:val="00834A5A"/>
    <w:rsid w:val="00844B46"/>
    <w:rsid w:val="00844F54"/>
    <w:rsid w:val="0084578A"/>
    <w:rsid w:val="00846211"/>
    <w:rsid w:val="00850362"/>
    <w:rsid w:val="00851042"/>
    <w:rsid w:val="008529A6"/>
    <w:rsid w:val="00853315"/>
    <w:rsid w:val="008551F3"/>
    <w:rsid w:val="00857CDD"/>
    <w:rsid w:val="00860434"/>
    <w:rsid w:val="00866064"/>
    <w:rsid w:val="00866724"/>
    <w:rsid w:val="0087314E"/>
    <w:rsid w:val="00875C45"/>
    <w:rsid w:val="00877D81"/>
    <w:rsid w:val="00880B60"/>
    <w:rsid w:val="00882841"/>
    <w:rsid w:val="00887A5B"/>
    <w:rsid w:val="00887BF0"/>
    <w:rsid w:val="00890A5E"/>
    <w:rsid w:val="00891AFB"/>
    <w:rsid w:val="008930CE"/>
    <w:rsid w:val="008A142B"/>
    <w:rsid w:val="008A415A"/>
    <w:rsid w:val="008A53CA"/>
    <w:rsid w:val="008A5A32"/>
    <w:rsid w:val="008A60BD"/>
    <w:rsid w:val="008A64FD"/>
    <w:rsid w:val="008B07A6"/>
    <w:rsid w:val="008C08FB"/>
    <w:rsid w:val="008C32E8"/>
    <w:rsid w:val="008C6320"/>
    <w:rsid w:val="008C6DBE"/>
    <w:rsid w:val="008D05E2"/>
    <w:rsid w:val="008D7C4F"/>
    <w:rsid w:val="008E2678"/>
    <w:rsid w:val="008E55D1"/>
    <w:rsid w:val="008E74C9"/>
    <w:rsid w:val="008F2ECE"/>
    <w:rsid w:val="008F4660"/>
    <w:rsid w:val="00900A40"/>
    <w:rsid w:val="009013AA"/>
    <w:rsid w:val="00902867"/>
    <w:rsid w:val="00907940"/>
    <w:rsid w:val="00910254"/>
    <w:rsid w:val="0091266D"/>
    <w:rsid w:val="00912D0D"/>
    <w:rsid w:val="009145A8"/>
    <w:rsid w:val="00921681"/>
    <w:rsid w:val="00921743"/>
    <w:rsid w:val="00921AAD"/>
    <w:rsid w:val="00923AAB"/>
    <w:rsid w:val="00925B37"/>
    <w:rsid w:val="009273D5"/>
    <w:rsid w:val="00932F95"/>
    <w:rsid w:val="00933B84"/>
    <w:rsid w:val="00935BEF"/>
    <w:rsid w:val="00936406"/>
    <w:rsid w:val="009443FD"/>
    <w:rsid w:val="009450B4"/>
    <w:rsid w:val="0094567C"/>
    <w:rsid w:val="00945A7E"/>
    <w:rsid w:val="0095057C"/>
    <w:rsid w:val="0095178F"/>
    <w:rsid w:val="009633D7"/>
    <w:rsid w:val="00965DC3"/>
    <w:rsid w:val="009679B1"/>
    <w:rsid w:val="00967E02"/>
    <w:rsid w:val="00970164"/>
    <w:rsid w:val="009712EE"/>
    <w:rsid w:val="009720F6"/>
    <w:rsid w:val="00975455"/>
    <w:rsid w:val="0098197E"/>
    <w:rsid w:val="00983D89"/>
    <w:rsid w:val="0098643F"/>
    <w:rsid w:val="00993547"/>
    <w:rsid w:val="00995AFE"/>
    <w:rsid w:val="00996B93"/>
    <w:rsid w:val="00997E42"/>
    <w:rsid w:val="009A0560"/>
    <w:rsid w:val="009A11EE"/>
    <w:rsid w:val="009A1B44"/>
    <w:rsid w:val="009A7949"/>
    <w:rsid w:val="009B142E"/>
    <w:rsid w:val="009B44BE"/>
    <w:rsid w:val="009C0BBB"/>
    <w:rsid w:val="009C0DA5"/>
    <w:rsid w:val="009C1259"/>
    <w:rsid w:val="009C610F"/>
    <w:rsid w:val="009D0542"/>
    <w:rsid w:val="009D0FC8"/>
    <w:rsid w:val="009D2F05"/>
    <w:rsid w:val="009D2FB8"/>
    <w:rsid w:val="009D6A1A"/>
    <w:rsid w:val="009E0594"/>
    <w:rsid w:val="009E05EC"/>
    <w:rsid w:val="009E11C8"/>
    <w:rsid w:val="009E2C45"/>
    <w:rsid w:val="009E53BF"/>
    <w:rsid w:val="009E61E6"/>
    <w:rsid w:val="009F1BDB"/>
    <w:rsid w:val="009F2B28"/>
    <w:rsid w:val="009F3032"/>
    <w:rsid w:val="009F3899"/>
    <w:rsid w:val="009F4D20"/>
    <w:rsid w:val="009F5A84"/>
    <w:rsid w:val="009F626B"/>
    <w:rsid w:val="00A03277"/>
    <w:rsid w:val="00A041C0"/>
    <w:rsid w:val="00A04900"/>
    <w:rsid w:val="00A059B6"/>
    <w:rsid w:val="00A06728"/>
    <w:rsid w:val="00A10A1C"/>
    <w:rsid w:val="00A11816"/>
    <w:rsid w:val="00A14F91"/>
    <w:rsid w:val="00A1577C"/>
    <w:rsid w:val="00A15CF0"/>
    <w:rsid w:val="00A175CA"/>
    <w:rsid w:val="00A21245"/>
    <w:rsid w:val="00A24B4B"/>
    <w:rsid w:val="00A3158D"/>
    <w:rsid w:val="00A330C2"/>
    <w:rsid w:val="00A3426D"/>
    <w:rsid w:val="00A36434"/>
    <w:rsid w:val="00A379EF"/>
    <w:rsid w:val="00A4005D"/>
    <w:rsid w:val="00A40250"/>
    <w:rsid w:val="00A403D3"/>
    <w:rsid w:val="00A4111A"/>
    <w:rsid w:val="00A57012"/>
    <w:rsid w:val="00A5781E"/>
    <w:rsid w:val="00A5797C"/>
    <w:rsid w:val="00A60E79"/>
    <w:rsid w:val="00A63AFE"/>
    <w:rsid w:val="00A6720B"/>
    <w:rsid w:val="00A67884"/>
    <w:rsid w:val="00A67A1B"/>
    <w:rsid w:val="00A731F7"/>
    <w:rsid w:val="00A74EB3"/>
    <w:rsid w:val="00A75402"/>
    <w:rsid w:val="00A7667C"/>
    <w:rsid w:val="00A81B9F"/>
    <w:rsid w:val="00A8257D"/>
    <w:rsid w:val="00A8368F"/>
    <w:rsid w:val="00A84D59"/>
    <w:rsid w:val="00A9389E"/>
    <w:rsid w:val="00A945CD"/>
    <w:rsid w:val="00A96D06"/>
    <w:rsid w:val="00AA221F"/>
    <w:rsid w:val="00AA2896"/>
    <w:rsid w:val="00AB3083"/>
    <w:rsid w:val="00AB41D9"/>
    <w:rsid w:val="00AB4431"/>
    <w:rsid w:val="00AB466C"/>
    <w:rsid w:val="00AB4CA6"/>
    <w:rsid w:val="00AB508E"/>
    <w:rsid w:val="00AB7591"/>
    <w:rsid w:val="00AB7888"/>
    <w:rsid w:val="00AC264F"/>
    <w:rsid w:val="00AC595C"/>
    <w:rsid w:val="00AC5F01"/>
    <w:rsid w:val="00AD08BF"/>
    <w:rsid w:val="00AD4E22"/>
    <w:rsid w:val="00AD711A"/>
    <w:rsid w:val="00AD73A9"/>
    <w:rsid w:val="00AE0AD2"/>
    <w:rsid w:val="00AE2BB1"/>
    <w:rsid w:val="00AE4701"/>
    <w:rsid w:val="00AE547B"/>
    <w:rsid w:val="00AF1343"/>
    <w:rsid w:val="00AF135B"/>
    <w:rsid w:val="00AF3239"/>
    <w:rsid w:val="00AF532E"/>
    <w:rsid w:val="00AF57FD"/>
    <w:rsid w:val="00AF61AA"/>
    <w:rsid w:val="00AF7C93"/>
    <w:rsid w:val="00B00C8A"/>
    <w:rsid w:val="00B03BDD"/>
    <w:rsid w:val="00B1029B"/>
    <w:rsid w:val="00B16F30"/>
    <w:rsid w:val="00B313A7"/>
    <w:rsid w:val="00B32BA3"/>
    <w:rsid w:val="00B358E1"/>
    <w:rsid w:val="00B3654C"/>
    <w:rsid w:val="00B376CD"/>
    <w:rsid w:val="00B37E8F"/>
    <w:rsid w:val="00B40EC3"/>
    <w:rsid w:val="00B41864"/>
    <w:rsid w:val="00B44D02"/>
    <w:rsid w:val="00B4755B"/>
    <w:rsid w:val="00B4756D"/>
    <w:rsid w:val="00B47877"/>
    <w:rsid w:val="00B527A4"/>
    <w:rsid w:val="00B52BB6"/>
    <w:rsid w:val="00B531AB"/>
    <w:rsid w:val="00B554BA"/>
    <w:rsid w:val="00B61732"/>
    <w:rsid w:val="00B63476"/>
    <w:rsid w:val="00B64DDD"/>
    <w:rsid w:val="00B65532"/>
    <w:rsid w:val="00B70361"/>
    <w:rsid w:val="00B71E6B"/>
    <w:rsid w:val="00B80847"/>
    <w:rsid w:val="00B823AE"/>
    <w:rsid w:val="00B82657"/>
    <w:rsid w:val="00B86232"/>
    <w:rsid w:val="00B87C63"/>
    <w:rsid w:val="00B91192"/>
    <w:rsid w:val="00B9547A"/>
    <w:rsid w:val="00BA017D"/>
    <w:rsid w:val="00BA0D75"/>
    <w:rsid w:val="00BA1626"/>
    <w:rsid w:val="00BA45C3"/>
    <w:rsid w:val="00BA5B9D"/>
    <w:rsid w:val="00BA7BDC"/>
    <w:rsid w:val="00BB0838"/>
    <w:rsid w:val="00BB0F39"/>
    <w:rsid w:val="00BB3529"/>
    <w:rsid w:val="00BB41C2"/>
    <w:rsid w:val="00BC0764"/>
    <w:rsid w:val="00BC28CC"/>
    <w:rsid w:val="00BC6C95"/>
    <w:rsid w:val="00BD1295"/>
    <w:rsid w:val="00BD33B3"/>
    <w:rsid w:val="00BD6C91"/>
    <w:rsid w:val="00BD7627"/>
    <w:rsid w:val="00BE2E81"/>
    <w:rsid w:val="00BE4670"/>
    <w:rsid w:val="00BE4719"/>
    <w:rsid w:val="00BF07D7"/>
    <w:rsid w:val="00BF1096"/>
    <w:rsid w:val="00C03B49"/>
    <w:rsid w:val="00C05207"/>
    <w:rsid w:val="00C078EC"/>
    <w:rsid w:val="00C07A47"/>
    <w:rsid w:val="00C11174"/>
    <w:rsid w:val="00C12306"/>
    <w:rsid w:val="00C1253F"/>
    <w:rsid w:val="00C13361"/>
    <w:rsid w:val="00C1433D"/>
    <w:rsid w:val="00C143DA"/>
    <w:rsid w:val="00C215F6"/>
    <w:rsid w:val="00C21E72"/>
    <w:rsid w:val="00C23AA0"/>
    <w:rsid w:val="00C248B0"/>
    <w:rsid w:val="00C25057"/>
    <w:rsid w:val="00C26035"/>
    <w:rsid w:val="00C2677F"/>
    <w:rsid w:val="00C3071F"/>
    <w:rsid w:val="00C32927"/>
    <w:rsid w:val="00C332BA"/>
    <w:rsid w:val="00C349A7"/>
    <w:rsid w:val="00C36C0A"/>
    <w:rsid w:val="00C3716A"/>
    <w:rsid w:val="00C37AE8"/>
    <w:rsid w:val="00C406F8"/>
    <w:rsid w:val="00C44F9D"/>
    <w:rsid w:val="00C460B8"/>
    <w:rsid w:val="00C52FC7"/>
    <w:rsid w:val="00C54DBB"/>
    <w:rsid w:val="00C55CED"/>
    <w:rsid w:val="00C64799"/>
    <w:rsid w:val="00C64C04"/>
    <w:rsid w:val="00C675D3"/>
    <w:rsid w:val="00C75885"/>
    <w:rsid w:val="00C765F8"/>
    <w:rsid w:val="00C80D08"/>
    <w:rsid w:val="00C81813"/>
    <w:rsid w:val="00C81F93"/>
    <w:rsid w:val="00C8323A"/>
    <w:rsid w:val="00C836C5"/>
    <w:rsid w:val="00C83ABC"/>
    <w:rsid w:val="00C87C52"/>
    <w:rsid w:val="00C92A47"/>
    <w:rsid w:val="00C933E3"/>
    <w:rsid w:val="00C935B5"/>
    <w:rsid w:val="00C9417A"/>
    <w:rsid w:val="00C97D96"/>
    <w:rsid w:val="00CA0D96"/>
    <w:rsid w:val="00CA37DE"/>
    <w:rsid w:val="00CA3ACF"/>
    <w:rsid w:val="00CA4E32"/>
    <w:rsid w:val="00CA679E"/>
    <w:rsid w:val="00CA7BA8"/>
    <w:rsid w:val="00CB23A2"/>
    <w:rsid w:val="00CB3702"/>
    <w:rsid w:val="00CC22DE"/>
    <w:rsid w:val="00CC2F40"/>
    <w:rsid w:val="00CC53B0"/>
    <w:rsid w:val="00CC5F61"/>
    <w:rsid w:val="00CD169B"/>
    <w:rsid w:val="00CD22E5"/>
    <w:rsid w:val="00CD2F04"/>
    <w:rsid w:val="00CD3DE4"/>
    <w:rsid w:val="00CD417B"/>
    <w:rsid w:val="00CD6DD6"/>
    <w:rsid w:val="00CE04AA"/>
    <w:rsid w:val="00CE08D7"/>
    <w:rsid w:val="00CE108A"/>
    <w:rsid w:val="00CE223B"/>
    <w:rsid w:val="00CF3BFD"/>
    <w:rsid w:val="00CF5053"/>
    <w:rsid w:val="00CF5281"/>
    <w:rsid w:val="00CF57C6"/>
    <w:rsid w:val="00CF7380"/>
    <w:rsid w:val="00CF7BD0"/>
    <w:rsid w:val="00D00F82"/>
    <w:rsid w:val="00D0120F"/>
    <w:rsid w:val="00D0450D"/>
    <w:rsid w:val="00D04C93"/>
    <w:rsid w:val="00D07B0C"/>
    <w:rsid w:val="00D119CE"/>
    <w:rsid w:val="00D150B3"/>
    <w:rsid w:val="00D1563A"/>
    <w:rsid w:val="00D15D6A"/>
    <w:rsid w:val="00D176B7"/>
    <w:rsid w:val="00D20CBC"/>
    <w:rsid w:val="00D22CFA"/>
    <w:rsid w:val="00D2424F"/>
    <w:rsid w:val="00D270E0"/>
    <w:rsid w:val="00D273BF"/>
    <w:rsid w:val="00D30F27"/>
    <w:rsid w:val="00D340A7"/>
    <w:rsid w:val="00D3701B"/>
    <w:rsid w:val="00D37B0D"/>
    <w:rsid w:val="00D401C9"/>
    <w:rsid w:val="00D40F21"/>
    <w:rsid w:val="00D40FEF"/>
    <w:rsid w:val="00D42C00"/>
    <w:rsid w:val="00D4385D"/>
    <w:rsid w:val="00D4541A"/>
    <w:rsid w:val="00D4733D"/>
    <w:rsid w:val="00D500D2"/>
    <w:rsid w:val="00D50DD1"/>
    <w:rsid w:val="00D523B8"/>
    <w:rsid w:val="00D5460F"/>
    <w:rsid w:val="00D60179"/>
    <w:rsid w:val="00D617DF"/>
    <w:rsid w:val="00D64037"/>
    <w:rsid w:val="00D64CEB"/>
    <w:rsid w:val="00D7046F"/>
    <w:rsid w:val="00D71B44"/>
    <w:rsid w:val="00D73F64"/>
    <w:rsid w:val="00D74271"/>
    <w:rsid w:val="00D769E0"/>
    <w:rsid w:val="00D76D25"/>
    <w:rsid w:val="00D7754E"/>
    <w:rsid w:val="00D8278B"/>
    <w:rsid w:val="00D84CFA"/>
    <w:rsid w:val="00D85B53"/>
    <w:rsid w:val="00D86536"/>
    <w:rsid w:val="00D874BE"/>
    <w:rsid w:val="00D9435E"/>
    <w:rsid w:val="00D94BA6"/>
    <w:rsid w:val="00D966E3"/>
    <w:rsid w:val="00D9714E"/>
    <w:rsid w:val="00D97573"/>
    <w:rsid w:val="00DA0C47"/>
    <w:rsid w:val="00DA191B"/>
    <w:rsid w:val="00DA1A5A"/>
    <w:rsid w:val="00DA2642"/>
    <w:rsid w:val="00DA3CDE"/>
    <w:rsid w:val="00DA4A20"/>
    <w:rsid w:val="00DA5B04"/>
    <w:rsid w:val="00DA7120"/>
    <w:rsid w:val="00DA737E"/>
    <w:rsid w:val="00DA7CEE"/>
    <w:rsid w:val="00DB0D7A"/>
    <w:rsid w:val="00DB2D79"/>
    <w:rsid w:val="00DB301B"/>
    <w:rsid w:val="00DB5016"/>
    <w:rsid w:val="00DB5AE0"/>
    <w:rsid w:val="00DD3617"/>
    <w:rsid w:val="00DD7B83"/>
    <w:rsid w:val="00DE4C1B"/>
    <w:rsid w:val="00DE6928"/>
    <w:rsid w:val="00DF1044"/>
    <w:rsid w:val="00DF15D3"/>
    <w:rsid w:val="00DF19CE"/>
    <w:rsid w:val="00DF2973"/>
    <w:rsid w:val="00DF4D6F"/>
    <w:rsid w:val="00DF5AA2"/>
    <w:rsid w:val="00DF61A2"/>
    <w:rsid w:val="00DF6CDF"/>
    <w:rsid w:val="00E012C8"/>
    <w:rsid w:val="00E03005"/>
    <w:rsid w:val="00E0388C"/>
    <w:rsid w:val="00E07428"/>
    <w:rsid w:val="00E1052B"/>
    <w:rsid w:val="00E1090C"/>
    <w:rsid w:val="00E11DCF"/>
    <w:rsid w:val="00E16F03"/>
    <w:rsid w:val="00E17546"/>
    <w:rsid w:val="00E17585"/>
    <w:rsid w:val="00E20BF2"/>
    <w:rsid w:val="00E21902"/>
    <w:rsid w:val="00E21A90"/>
    <w:rsid w:val="00E243E5"/>
    <w:rsid w:val="00E24FAD"/>
    <w:rsid w:val="00E30FC4"/>
    <w:rsid w:val="00E33FD0"/>
    <w:rsid w:val="00E34F84"/>
    <w:rsid w:val="00E364C5"/>
    <w:rsid w:val="00E375F4"/>
    <w:rsid w:val="00E37D09"/>
    <w:rsid w:val="00E47974"/>
    <w:rsid w:val="00E520C1"/>
    <w:rsid w:val="00E521B9"/>
    <w:rsid w:val="00E52C81"/>
    <w:rsid w:val="00E55568"/>
    <w:rsid w:val="00E5599A"/>
    <w:rsid w:val="00E60A6E"/>
    <w:rsid w:val="00E61FA6"/>
    <w:rsid w:val="00E64142"/>
    <w:rsid w:val="00E65486"/>
    <w:rsid w:val="00E67707"/>
    <w:rsid w:val="00E67CF8"/>
    <w:rsid w:val="00E70160"/>
    <w:rsid w:val="00E71051"/>
    <w:rsid w:val="00E723FC"/>
    <w:rsid w:val="00E7253E"/>
    <w:rsid w:val="00E84684"/>
    <w:rsid w:val="00E848B1"/>
    <w:rsid w:val="00E94ACA"/>
    <w:rsid w:val="00EA1922"/>
    <w:rsid w:val="00EA3F35"/>
    <w:rsid w:val="00EA5CDB"/>
    <w:rsid w:val="00EA759F"/>
    <w:rsid w:val="00EB278C"/>
    <w:rsid w:val="00EB3E79"/>
    <w:rsid w:val="00EB4534"/>
    <w:rsid w:val="00EC14E6"/>
    <w:rsid w:val="00EC3F11"/>
    <w:rsid w:val="00EC5FEB"/>
    <w:rsid w:val="00ED1038"/>
    <w:rsid w:val="00ED1205"/>
    <w:rsid w:val="00ED402C"/>
    <w:rsid w:val="00EE02DB"/>
    <w:rsid w:val="00EE12BD"/>
    <w:rsid w:val="00EE27DC"/>
    <w:rsid w:val="00EE7D70"/>
    <w:rsid w:val="00EF1402"/>
    <w:rsid w:val="00EF1B4B"/>
    <w:rsid w:val="00EF203C"/>
    <w:rsid w:val="00EF3940"/>
    <w:rsid w:val="00EF5E23"/>
    <w:rsid w:val="00EF5EEA"/>
    <w:rsid w:val="00EF776B"/>
    <w:rsid w:val="00EF7FB6"/>
    <w:rsid w:val="00F03335"/>
    <w:rsid w:val="00F06F11"/>
    <w:rsid w:val="00F12BBD"/>
    <w:rsid w:val="00F13339"/>
    <w:rsid w:val="00F136A0"/>
    <w:rsid w:val="00F16B1B"/>
    <w:rsid w:val="00F16FF9"/>
    <w:rsid w:val="00F240B0"/>
    <w:rsid w:val="00F27977"/>
    <w:rsid w:val="00F308C3"/>
    <w:rsid w:val="00F32BCF"/>
    <w:rsid w:val="00F3320D"/>
    <w:rsid w:val="00F3426C"/>
    <w:rsid w:val="00F36B9B"/>
    <w:rsid w:val="00F40778"/>
    <w:rsid w:val="00F51D32"/>
    <w:rsid w:val="00F52070"/>
    <w:rsid w:val="00F558B2"/>
    <w:rsid w:val="00F55F5E"/>
    <w:rsid w:val="00F60E38"/>
    <w:rsid w:val="00F62885"/>
    <w:rsid w:val="00F6396A"/>
    <w:rsid w:val="00F645FD"/>
    <w:rsid w:val="00F66D64"/>
    <w:rsid w:val="00F7092F"/>
    <w:rsid w:val="00F7427E"/>
    <w:rsid w:val="00F77AC5"/>
    <w:rsid w:val="00F83753"/>
    <w:rsid w:val="00F848DE"/>
    <w:rsid w:val="00F85049"/>
    <w:rsid w:val="00F8693D"/>
    <w:rsid w:val="00F87B09"/>
    <w:rsid w:val="00F87D3B"/>
    <w:rsid w:val="00F91CBA"/>
    <w:rsid w:val="00F93FD7"/>
    <w:rsid w:val="00F94567"/>
    <w:rsid w:val="00F97EBC"/>
    <w:rsid w:val="00FA32DB"/>
    <w:rsid w:val="00FA3DE5"/>
    <w:rsid w:val="00FA61E8"/>
    <w:rsid w:val="00FA767A"/>
    <w:rsid w:val="00FA7AD8"/>
    <w:rsid w:val="00FB1EB4"/>
    <w:rsid w:val="00FB2017"/>
    <w:rsid w:val="00FB527F"/>
    <w:rsid w:val="00FB6168"/>
    <w:rsid w:val="00FC0ED8"/>
    <w:rsid w:val="00FC263E"/>
    <w:rsid w:val="00FC6317"/>
    <w:rsid w:val="00FC7F6A"/>
    <w:rsid w:val="00FD02A9"/>
    <w:rsid w:val="00FD058C"/>
    <w:rsid w:val="00FD0894"/>
    <w:rsid w:val="00FD18DD"/>
    <w:rsid w:val="00FD7548"/>
    <w:rsid w:val="00FE1C37"/>
    <w:rsid w:val="00FE1C61"/>
    <w:rsid w:val="00FF498A"/>
    <w:rsid w:val="00FF5630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83C8FF"/>
  <w15:docId w15:val="{76AE9603-F4EF-4793-A871-B0607692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4076"/>
    <w:pPr>
      <w:widowControl w:val="0"/>
      <w:wordWrap w:val="0"/>
      <w:autoSpaceDE w:val="0"/>
      <w:autoSpaceDN w:val="0"/>
      <w:spacing w:after="120"/>
      <w:jc w:val="both"/>
    </w:pPr>
  </w:style>
  <w:style w:type="paragraph" w:styleId="1">
    <w:name w:val="heading 1"/>
    <w:basedOn w:val="a0"/>
    <w:next w:val="a0"/>
    <w:link w:val="1Char"/>
    <w:autoRedefine/>
    <w:uiPriority w:val="99"/>
    <w:qFormat/>
    <w:rsid w:val="00834A5A"/>
    <w:pPr>
      <w:keepNext/>
      <w:numPr>
        <w:numId w:val="1"/>
      </w:numPr>
      <w:adjustRightInd w:val="0"/>
      <w:spacing w:beforeLines="100"/>
      <w:ind w:left="426" w:right="142" w:hanging="426"/>
      <w:contextualSpacing/>
      <w:jc w:val="left"/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9"/>
    <w:qFormat/>
    <w:rsid w:val="00834A5A"/>
    <w:pPr>
      <w:keepNext/>
      <w:numPr>
        <w:ilvl w:val="1"/>
        <w:numId w:val="1"/>
      </w:numPr>
      <w:tabs>
        <w:tab w:val="left" w:pos="567"/>
      </w:tabs>
      <w:adjustRightInd w:val="0"/>
      <w:snapToGrid w:val="0"/>
      <w:spacing w:before="240"/>
      <w:ind w:left="567"/>
      <w:jc w:val="left"/>
      <w:outlineLvl w:val="1"/>
    </w:pPr>
    <w:rPr>
      <w:b/>
      <w:sz w:val="24"/>
    </w:rPr>
  </w:style>
  <w:style w:type="paragraph" w:styleId="3">
    <w:name w:val="heading 3"/>
    <w:basedOn w:val="a1"/>
    <w:next w:val="a0"/>
    <w:link w:val="3Char"/>
    <w:autoRedefine/>
    <w:uiPriority w:val="99"/>
    <w:qFormat/>
    <w:rsid w:val="00834A5A"/>
    <w:pPr>
      <w:numPr>
        <w:ilvl w:val="2"/>
        <w:numId w:val="1"/>
      </w:numPr>
      <w:spacing w:before="120" w:after="60"/>
      <w:ind w:leftChars="0" w:left="709" w:rightChars="100" w:right="200" w:hanging="709"/>
      <w:outlineLvl w:val="2"/>
    </w:pPr>
    <w:rPr>
      <w:b/>
      <w:sz w:val="24"/>
    </w:rPr>
  </w:style>
  <w:style w:type="paragraph" w:styleId="4">
    <w:name w:val="heading 4"/>
    <w:basedOn w:val="3"/>
    <w:next w:val="a0"/>
    <w:link w:val="4Char"/>
    <w:uiPriority w:val="99"/>
    <w:qFormat/>
    <w:rsid w:val="00436DA7"/>
    <w:pPr>
      <w:numPr>
        <w:ilvl w:val="3"/>
      </w:numPr>
      <w:adjustRightInd w:val="0"/>
      <w:spacing w:before="60"/>
      <w:contextualSpacing/>
      <w:outlineLvl w:val="3"/>
    </w:pPr>
    <w:rPr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9"/>
    <w:locked/>
    <w:rsid w:val="00834A5A"/>
    <w:rPr>
      <w:rFonts w:ascii="맑은 고딕" w:eastAsia="맑은 고딕" w:hAnsi="맑은 고딕" w:cs="Times New Roman"/>
      <w:b/>
      <w:sz w:val="28"/>
      <w:szCs w:val="28"/>
    </w:rPr>
  </w:style>
  <w:style w:type="character" w:customStyle="1" w:styleId="2Char">
    <w:name w:val="제목 2 Char"/>
    <w:basedOn w:val="a2"/>
    <w:link w:val="2"/>
    <w:uiPriority w:val="99"/>
    <w:locked/>
    <w:rsid w:val="00834A5A"/>
    <w:rPr>
      <w:rFonts w:ascii="맑은 고딕" w:eastAsia="맑은 고딕" w:hAnsi="맑은 고딕" w:cs="Times New Roman"/>
      <w:b/>
      <w:sz w:val="24"/>
    </w:rPr>
  </w:style>
  <w:style w:type="character" w:customStyle="1" w:styleId="3Char">
    <w:name w:val="제목 3 Char"/>
    <w:basedOn w:val="a2"/>
    <w:link w:val="3"/>
    <w:uiPriority w:val="99"/>
    <w:locked/>
    <w:rsid w:val="00834A5A"/>
    <w:rPr>
      <w:rFonts w:cs="Times New Roman"/>
      <w:b/>
      <w:sz w:val="24"/>
    </w:rPr>
  </w:style>
  <w:style w:type="character" w:customStyle="1" w:styleId="4Char">
    <w:name w:val="제목 4 Char"/>
    <w:basedOn w:val="a2"/>
    <w:link w:val="4"/>
    <w:uiPriority w:val="99"/>
    <w:locked/>
    <w:rsid w:val="00436DA7"/>
    <w:rPr>
      <w:rFonts w:cs="Times New Roman"/>
      <w:b/>
      <w:sz w:val="20"/>
      <w:szCs w:val="20"/>
    </w:rPr>
  </w:style>
  <w:style w:type="paragraph" w:styleId="a5">
    <w:name w:val="Balloon Text"/>
    <w:basedOn w:val="a0"/>
    <w:link w:val="Char"/>
    <w:uiPriority w:val="99"/>
    <w:semiHidden/>
    <w:rsid w:val="009450B4"/>
    <w:pPr>
      <w:spacing w:after="0"/>
    </w:pPr>
    <w:rPr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locked/>
    <w:rsid w:val="009450B4"/>
    <w:rPr>
      <w:rFonts w:ascii="맑은 고딕" w:eastAsia="맑은 고딕" w:hAnsi="맑은 고딕" w:cs="Times New Roman"/>
      <w:sz w:val="18"/>
      <w:szCs w:val="18"/>
    </w:rPr>
  </w:style>
  <w:style w:type="paragraph" w:styleId="a6">
    <w:name w:val="header"/>
    <w:basedOn w:val="a0"/>
    <w:link w:val="Char0"/>
    <w:uiPriority w:val="99"/>
    <w:rsid w:val="00945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6"/>
    <w:uiPriority w:val="99"/>
    <w:locked/>
    <w:rsid w:val="009450B4"/>
    <w:rPr>
      <w:rFonts w:cs="Times New Roman"/>
    </w:rPr>
  </w:style>
  <w:style w:type="paragraph" w:styleId="a7">
    <w:name w:val="footer"/>
    <w:basedOn w:val="a0"/>
    <w:link w:val="Char1"/>
    <w:uiPriority w:val="99"/>
    <w:rsid w:val="009450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7"/>
    <w:uiPriority w:val="99"/>
    <w:locked/>
    <w:rsid w:val="009450B4"/>
    <w:rPr>
      <w:rFonts w:cs="Times New Roman"/>
    </w:rPr>
  </w:style>
  <w:style w:type="paragraph" w:styleId="a8">
    <w:name w:val="Normal (Web)"/>
    <w:basedOn w:val="a0"/>
    <w:uiPriority w:val="99"/>
    <w:rsid w:val="007A47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3CBD5A742C28424DA5172AD252E32316">
    <w:name w:val="3CBD5A742C28424DA5172AD252E32316"/>
    <w:uiPriority w:val="99"/>
    <w:rsid w:val="003D0804"/>
    <w:pPr>
      <w:spacing w:after="200" w:line="276" w:lineRule="auto"/>
    </w:pPr>
    <w:rPr>
      <w:kern w:val="0"/>
      <w:sz w:val="22"/>
    </w:rPr>
  </w:style>
  <w:style w:type="character" w:styleId="a9">
    <w:name w:val="Placeholder Text"/>
    <w:basedOn w:val="a2"/>
    <w:uiPriority w:val="99"/>
    <w:semiHidden/>
    <w:rsid w:val="000A5211"/>
    <w:rPr>
      <w:rFonts w:cs="Times New Roman"/>
      <w:color w:val="808080"/>
    </w:rPr>
  </w:style>
  <w:style w:type="paragraph" w:styleId="a1">
    <w:name w:val="List Paragraph"/>
    <w:basedOn w:val="a0"/>
    <w:link w:val="Char2"/>
    <w:uiPriority w:val="99"/>
    <w:qFormat/>
    <w:rsid w:val="000A5211"/>
    <w:pPr>
      <w:ind w:leftChars="400" w:left="800"/>
    </w:pPr>
  </w:style>
  <w:style w:type="paragraph" w:styleId="aa">
    <w:name w:val="Title"/>
    <w:basedOn w:val="a0"/>
    <w:next w:val="a0"/>
    <w:link w:val="Char3"/>
    <w:uiPriority w:val="99"/>
    <w:qFormat/>
    <w:rsid w:val="006635A3"/>
    <w:pPr>
      <w:spacing w:before="240"/>
      <w:jc w:val="center"/>
      <w:outlineLvl w:val="0"/>
    </w:pPr>
    <w:rPr>
      <w:b/>
      <w:bCs/>
      <w:sz w:val="32"/>
      <w:szCs w:val="32"/>
    </w:rPr>
  </w:style>
  <w:style w:type="character" w:customStyle="1" w:styleId="Char3">
    <w:name w:val="제목 Char"/>
    <w:basedOn w:val="a2"/>
    <w:link w:val="aa"/>
    <w:uiPriority w:val="99"/>
    <w:locked/>
    <w:rsid w:val="006635A3"/>
    <w:rPr>
      <w:rFonts w:ascii="맑은 고딕" w:eastAsia="맑은 고딕" w:hAnsi="맑은 고딕" w:cs="Times New Roman"/>
      <w:b/>
      <w:bCs/>
      <w:sz w:val="32"/>
      <w:szCs w:val="32"/>
    </w:rPr>
  </w:style>
  <w:style w:type="paragraph" w:styleId="TOC">
    <w:name w:val="TOC Heading"/>
    <w:basedOn w:val="1"/>
    <w:next w:val="a0"/>
    <w:uiPriority w:val="99"/>
    <w:qFormat/>
    <w:rsid w:val="00C81F93"/>
    <w:pPr>
      <w:keepLines/>
      <w:widowControl/>
      <w:wordWrap/>
      <w:autoSpaceDE/>
      <w:autoSpaceDN/>
      <w:spacing w:before="480" w:after="0"/>
      <w:outlineLvl w:val="9"/>
    </w:pPr>
    <w:rPr>
      <w:b w:val="0"/>
      <w:bCs/>
      <w:color w:val="365F91"/>
      <w:kern w:val="0"/>
    </w:rPr>
  </w:style>
  <w:style w:type="paragraph" w:styleId="10">
    <w:name w:val="toc 1"/>
    <w:basedOn w:val="a0"/>
    <w:next w:val="a0"/>
    <w:autoRedefine/>
    <w:uiPriority w:val="39"/>
    <w:rsid w:val="00BB3529"/>
    <w:pPr>
      <w:tabs>
        <w:tab w:val="left" w:pos="425"/>
        <w:tab w:val="right" w:leader="dot" w:pos="9628"/>
      </w:tabs>
      <w:spacing w:before="120"/>
    </w:pPr>
  </w:style>
  <w:style w:type="character" w:styleId="ab">
    <w:name w:val="Hyperlink"/>
    <w:basedOn w:val="a2"/>
    <w:uiPriority w:val="99"/>
    <w:rsid w:val="00C81F93"/>
    <w:rPr>
      <w:rFonts w:cs="Times New Roman"/>
      <w:color w:val="0000FF"/>
      <w:u w:val="single"/>
    </w:rPr>
  </w:style>
  <w:style w:type="table" w:styleId="ac">
    <w:name w:val="Table Grid"/>
    <w:basedOn w:val="a3"/>
    <w:uiPriority w:val="99"/>
    <w:rsid w:val="0069531C"/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ubtle Reference"/>
    <w:basedOn w:val="a2"/>
    <w:uiPriority w:val="99"/>
    <w:qFormat/>
    <w:rsid w:val="0069531C"/>
    <w:rPr>
      <w:rFonts w:cs="Times New Roman"/>
      <w:smallCaps/>
      <w:color w:val="C0504D"/>
      <w:u w:val="single"/>
    </w:rPr>
  </w:style>
  <w:style w:type="character" w:styleId="ae">
    <w:name w:val="Strong"/>
    <w:basedOn w:val="a2"/>
    <w:uiPriority w:val="99"/>
    <w:qFormat/>
    <w:rsid w:val="0069531C"/>
    <w:rPr>
      <w:rFonts w:cs="Times New Roman"/>
      <w:b/>
      <w:bCs/>
    </w:rPr>
  </w:style>
  <w:style w:type="paragraph" w:styleId="21">
    <w:name w:val="toc 2"/>
    <w:basedOn w:val="a0"/>
    <w:next w:val="a0"/>
    <w:autoRedefine/>
    <w:uiPriority w:val="39"/>
    <w:rsid w:val="00BB3529"/>
    <w:pPr>
      <w:tabs>
        <w:tab w:val="left" w:pos="1000"/>
        <w:tab w:val="right" w:leader="dot" w:pos="9628"/>
      </w:tabs>
      <w:spacing w:before="60" w:after="0"/>
      <w:ind w:leftChars="200" w:left="400"/>
    </w:pPr>
  </w:style>
  <w:style w:type="table" w:styleId="af">
    <w:name w:val="Light Shading"/>
    <w:basedOn w:val="a3"/>
    <w:uiPriority w:val="99"/>
    <w:rsid w:val="003F20E6"/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Quote"/>
    <w:basedOn w:val="a0"/>
    <w:next w:val="a0"/>
    <w:link w:val="Char4"/>
    <w:uiPriority w:val="99"/>
    <w:qFormat/>
    <w:rsid w:val="005F7F1E"/>
    <w:pPr>
      <w:widowControl/>
      <w:wordWrap/>
      <w:autoSpaceDE/>
      <w:autoSpaceDN/>
      <w:jc w:val="left"/>
    </w:pPr>
    <w:rPr>
      <w:i/>
      <w:iCs/>
      <w:color w:val="000000"/>
      <w:kern w:val="0"/>
      <w:sz w:val="22"/>
    </w:rPr>
  </w:style>
  <w:style w:type="character" w:customStyle="1" w:styleId="Char4">
    <w:name w:val="인용 Char"/>
    <w:basedOn w:val="a2"/>
    <w:link w:val="af0"/>
    <w:uiPriority w:val="99"/>
    <w:locked/>
    <w:rsid w:val="005F7F1E"/>
    <w:rPr>
      <w:rFonts w:cs="Times New Roman"/>
      <w:i/>
      <w:iCs/>
      <w:color w:val="000000"/>
      <w:kern w:val="0"/>
      <w:sz w:val="22"/>
    </w:rPr>
  </w:style>
  <w:style w:type="paragraph" w:styleId="30">
    <w:name w:val="toc 3"/>
    <w:basedOn w:val="a0"/>
    <w:next w:val="a0"/>
    <w:autoRedefine/>
    <w:uiPriority w:val="39"/>
    <w:rsid w:val="00BB3529"/>
    <w:pPr>
      <w:tabs>
        <w:tab w:val="left" w:pos="1600"/>
        <w:tab w:val="right" w:leader="dot" w:pos="9628"/>
      </w:tabs>
      <w:spacing w:after="0"/>
      <w:ind w:leftChars="400" w:left="800"/>
    </w:pPr>
    <w:rPr>
      <w:noProof/>
    </w:rPr>
  </w:style>
  <w:style w:type="paragraph" w:styleId="11">
    <w:name w:val="index 1"/>
    <w:basedOn w:val="a0"/>
    <w:next w:val="a0"/>
    <w:autoRedefine/>
    <w:uiPriority w:val="99"/>
    <w:semiHidden/>
    <w:rsid w:val="00543BCB"/>
    <w:pPr>
      <w:ind w:leftChars="200" w:left="200" w:hangingChars="200" w:hanging="2000"/>
    </w:pPr>
  </w:style>
  <w:style w:type="paragraph" w:styleId="af1">
    <w:name w:val="endnote text"/>
    <w:basedOn w:val="a0"/>
    <w:link w:val="Char5"/>
    <w:uiPriority w:val="99"/>
    <w:semiHidden/>
    <w:rsid w:val="007D2B26"/>
    <w:pPr>
      <w:snapToGrid w:val="0"/>
      <w:jc w:val="left"/>
    </w:pPr>
  </w:style>
  <w:style w:type="character" w:customStyle="1" w:styleId="Char5">
    <w:name w:val="미주 텍스트 Char"/>
    <w:basedOn w:val="a2"/>
    <w:link w:val="af1"/>
    <w:uiPriority w:val="99"/>
    <w:semiHidden/>
    <w:locked/>
    <w:rsid w:val="007D2B26"/>
    <w:rPr>
      <w:rFonts w:cs="Times New Roman"/>
    </w:rPr>
  </w:style>
  <w:style w:type="character" w:styleId="af2">
    <w:name w:val="endnote reference"/>
    <w:basedOn w:val="a2"/>
    <w:uiPriority w:val="99"/>
    <w:semiHidden/>
    <w:rsid w:val="007D2B26"/>
    <w:rPr>
      <w:rFonts w:cs="Times New Roman"/>
      <w:vertAlign w:val="superscript"/>
    </w:rPr>
  </w:style>
  <w:style w:type="paragraph" w:styleId="af3">
    <w:name w:val="footnote text"/>
    <w:basedOn w:val="a0"/>
    <w:link w:val="Char6"/>
    <w:uiPriority w:val="99"/>
    <w:semiHidden/>
    <w:rsid w:val="007D2B26"/>
    <w:pPr>
      <w:snapToGrid w:val="0"/>
      <w:jc w:val="left"/>
    </w:pPr>
  </w:style>
  <w:style w:type="character" w:customStyle="1" w:styleId="Char6">
    <w:name w:val="각주 텍스트 Char"/>
    <w:basedOn w:val="a2"/>
    <w:link w:val="af3"/>
    <w:uiPriority w:val="99"/>
    <w:semiHidden/>
    <w:locked/>
    <w:rsid w:val="007D2B26"/>
    <w:rPr>
      <w:rFonts w:cs="Times New Roman"/>
    </w:rPr>
  </w:style>
  <w:style w:type="character" w:styleId="af4">
    <w:name w:val="footnote reference"/>
    <w:basedOn w:val="a2"/>
    <w:uiPriority w:val="99"/>
    <w:semiHidden/>
    <w:rsid w:val="007D2B26"/>
    <w:rPr>
      <w:rFonts w:cs="Times New Roman"/>
      <w:vertAlign w:val="superscript"/>
    </w:rPr>
  </w:style>
  <w:style w:type="paragraph" w:customStyle="1" w:styleId="12">
    <w:name w:val="스타일1"/>
    <w:basedOn w:val="3"/>
    <w:uiPriority w:val="99"/>
    <w:rsid w:val="001A7449"/>
  </w:style>
  <w:style w:type="table" w:styleId="af5">
    <w:name w:val="Light Grid"/>
    <w:basedOn w:val="a3"/>
    <w:uiPriority w:val="99"/>
    <w:rsid w:val="00BB3529"/>
    <w:rPr>
      <w:kern w:val="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맑은 고딕" w:eastAsia="맑은 고딕" w:hAnsi="맑은 고딕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맑은 고딕" w:eastAsia="맑은 고딕" w:hAnsi="맑은 고딕" w:cs="Times New Roman"/>
        <w:b/>
        <w:bCs/>
      </w:rPr>
    </w:tblStylePr>
    <w:tblStylePr w:type="lastCol"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af6">
    <w:name w:val="FollowedHyperlink"/>
    <w:basedOn w:val="a2"/>
    <w:uiPriority w:val="99"/>
    <w:semiHidden/>
    <w:rsid w:val="006A66D6"/>
    <w:rPr>
      <w:rFonts w:cs="Times New Roman"/>
      <w:color w:val="800080"/>
      <w:u w:val="single"/>
    </w:rPr>
  </w:style>
  <w:style w:type="paragraph" w:styleId="af7">
    <w:name w:val="caption"/>
    <w:basedOn w:val="a0"/>
    <w:next w:val="a0"/>
    <w:uiPriority w:val="99"/>
    <w:qFormat/>
    <w:rsid w:val="0038230E"/>
    <w:rPr>
      <w:b/>
      <w:bCs/>
      <w:szCs w:val="20"/>
    </w:rPr>
  </w:style>
  <w:style w:type="table" w:customStyle="1" w:styleId="13">
    <w:name w:val="옅은 음영1"/>
    <w:uiPriority w:val="99"/>
    <w:rsid w:val="00866064"/>
    <w:rPr>
      <w:color w:val="000000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8">
    <w:name w:val="table of figures"/>
    <w:basedOn w:val="a0"/>
    <w:next w:val="a0"/>
    <w:uiPriority w:val="99"/>
    <w:rsid w:val="00866064"/>
    <w:pPr>
      <w:ind w:leftChars="400" w:left="400" w:hangingChars="200" w:hanging="200"/>
    </w:pPr>
  </w:style>
  <w:style w:type="paragraph" w:styleId="af9">
    <w:name w:val="Document Map"/>
    <w:basedOn w:val="a0"/>
    <w:link w:val="Char7"/>
    <w:uiPriority w:val="99"/>
    <w:semiHidden/>
    <w:rsid w:val="009F1BDB"/>
    <w:rPr>
      <w:rFonts w:ascii="굴림" w:eastAsia="굴림"/>
      <w:sz w:val="18"/>
      <w:szCs w:val="18"/>
    </w:rPr>
  </w:style>
  <w:style w:type="character" w:customStyle="1" w:styleId="Char7">
    <w:name w:val="문서 구조 Char"/>
    <w:basedOn w:val="a2"/>
    <w:link w:val="af9"/>
    <w:uiPriority w:val="99"/>
    <w:semiHidden/>
    <w:locked/>
    <w:rsid w:val="009F1BDB"/>
    <w:rPr>
      <w:rFonts w:ascii="굴림" w:eastAsia="굴림" w:cs="Times New Roman"/>
      <w:sz w:val="18"/>
      <w:szCs w:val="18"/>
    </w:rPr>
  </w:style>
  <w:style w:type="paragraph" w:customStyle="1" w:styleId="20">
    <w:name w:val="2번째_검은점"/>
    <w:basedOn w:val="a1"/>
    <w:link w:val="2Char0"/>
    <w:uiPriority w:val="99"/>
    <w:rsid w:val="001B6DDB"/>
    <w:pPr>
      <w:numPr>
        <w:numId w:val="14"/>
      </w:numPr>
      <w:spacing w:after="0"/>
      <w:ind w:leftChars="0" w:left="1276" w:hanging="284"/>
    </w:pPr>
  </w:style>
  <w:style w:type="paragraph" w:customStyle="1" w:styleId="a">
    <w:name w:val="첫번째_대문자_알파벳시작"/>
    <w:basedOn w:val="a1"/>
    <w:link w:val="Char8"/>
    <w:uiPriority w:val="99"/>
    <w:rsid w:val="001B6DDB"/>
    <w:pPr>
      <w:numPr>
        <w:numId w:val="9"/>
      </w:numPr>
      <w:spacing w:after="0"/>
      <w:ind w:leftChars="0" w:left="0"/>
    </w:pPr>
    <w:rPr>
      <w:b/>
    </w:rPr>
  </w:style>
  <w:style w:type="character" w:customStyle="1" w:styleId="Char2">
    <w:name w:val="목록 단락 Char"/>
    <w:basedOn w:val="a2"/>
    <w:link w:val="a1"/>
    <w:uiPriority w:val="99"/>
    <w:locked/>
    <w:rsid w:val="001B6DDB"/>
    <w:rPr>
      <w:rFonts w:cs="Times New Roman"/>
    </w:rPr>
  </w:style>
  <w:style w:type="character" w:customStyle="1" w:styleId="2Char0">
    <w:name w:val="2번째_검은점 Char"/>
    <w:basedOn w:val="Char2"/>
    <w:link w:val="20"/>
    <w:uiPriority w:val="99"/>
    <w:locked/>
    <w:rsid w:val="001B6DDB"/>
    <w:rPr>
      <w:rFonts w:cs="Times New Roman"/>
    </w:rPr>
  </w:style>
  <w:style w:type="paragraph" w:customStyle="1" w:styleId="1sr">
    <w:name w:val="1sr_대문자알파"/>
    <w:basedOn w:val="a"/>
    <w:link w:val="1srChar"/>
    <w:uiPriority w:val="99"/>
    <w:rsid w:val="001B6DDB"/>
    <w:pPr>
      <w:ind w:left="993" w:hanging="284"/>
    </w:pPr>
  </w:style>
  <w:style w:type="character" w:customStyle="1" w:styleId="Char8">
    <w:name w:val="첫번째_대문자_알파벳시작 Char"/>
    <w:basedOn w:val="Char2"/>
    <w:link w:val="a"/>
    <w:uiPriority w:val="99"/>
    <w:locked/>
    <w:rsid w:val="001B6DDB"/>
    <w:rPr>
      <w:rFonts w:cs="Times New Roman"/>
      <w:b/>
    </w:rPr>
  </w:style>
  <w:style w:type="paragraph" w:customStyle="1" w:styleId="1st0">
    <w:name w:val="1st_대문자알파"/>
    <w:basedOn w:val="1sr"/>
    <w:link w:val="1stChar"/>
    <w:uiPriority w:val="99"/>
    <w:rsid w:val="00EA5CDB"/>
    <w:pPr>
      <w:ind w:left="709" w:hanging="283"/>
    </w:pPr>
  </w:style>
  <w:style w:type="character" w:customStyle="1" w:styleId="1srChar">
    <w:name w:val="1sr_대문자알파 Char"/>
    <w:basedOn w:val="Char8"/>
    <w:link w:val="1sr"/>
    <w:uiPriority w:val="99"/>
    <w:locked/>
    <w:rsid w:val="001B6DDB"/>
    <w:rPr>
      <w:rFonts w:cs="Times New Roman"/>
      <w:b/>
    </w:rPr>
  </w:style>
  <w:style w:type="paragraph" w:customStyle="1" w:styleId="2nd">
    <w:name w:val="2nd_검은동그라미"/>
    <w:basedOn w:val="20"/>
    <w:link w:val="2ndChar"/>
    <w:uiPriority w:val="99"/>
    <w:rsid w:val="00741BD5"/>
    <w:pPr>
      <w:ind w:left="993"/>
    </w:pPr>
    <w:rPr>
      <w:b/>
    </w:rPr>
  </w:style>
  <w:style w:type="character" w:customStyle="1" w:styleId="1stChar">
    <w:name w:val="1st_대문자알파 Char"/>
    <w:basedOn w:val="1srChar"/>
    <w:link w:val="1st0"/>
    <w:uiPriority w:val="99"/>
    <w:locked/>
    <w:rsid w:val="00EA5CDB"/>
    <w:rPr>
      <w:rFonts w:cs="Times New Roman"/>
      <w:b/>
    </w:rPr>
  </w:style>
  <w:style w:type="paragraph" w:customStyle="1" w:styleId="3rd">
    <w:name w:val="3rd_본문"/>
    <w:basedOn w:val="a0"/>
    <w:link w:val="3rdChar"/>
    <w:uiPriority w:val="99"/>
    <w:rsid w:val="007A7E2B"/>
    <w:pPr>
      <w:ind w:leftChars="496" w:left="992"/>
    </w:pPr>
  </w:style>
  <w:style w:type="character" w:customStyle="1" w:styleId="2ndChar">
    <w:name w:val="2nd_검은동그라미 Char"/>
    <w:basedOn w:val="2Char0"/>
    <w:link w:val="2nd"/>
    <w:uiPriority w:val="99"/>
    <w:locked/>
    <w:rsid w:val="00741BD5"/>
    <w:rPr>
      <w:rFonts w:cs="Times New Roman"/>
      <w:b/>
    </w:rPr>
  </w:style>
  <w:style w:type="paragraph" w:customStyle="1" w:styleId="2nd0">
    <w:name w:val="2nd_본문"/>
    <w:basedOn w:val="a0"/>
    <w:link w:val="2ndChar0"/>
    <w:uiPriority w:val="99"/>
    <w:rsid w:val="007A7E2B"/>
    <w:pPr>
      <w:ind w:left="709"/>
    </w:pPr>
  </w:style>
  <w:style w:type="character" w:customStyle="1" w:styleId="3rdChar">
    <w:name w:val="3rd_본문 Char"/>
    <w:basedOn w:val="a2"/>
    <w:link w:val="3rd"/>
    <w:uiPriority w:val="99"/>
    <w:locked/>
    <w:rsid w:val="007A7E2B"/>
    <w:rPr>
      <w:rFonts w:cs="Times New Roman"/>
    </w:rPr>
  </w:style>
  <w:style w:type="paragraph" w:customStyle="1" w:styleId="1st1">
    <w:name w:val="1st_본문"/>
    <w:basedOn w:val="a0"/>
    <w:link w:val="1stChar0"/>
    <w:uiPriority w:val="99"/>
    <w:rsid w:val="00200075"/>
    <w:pPr>
      <w:ind w:leftChars="213" w:left="426"/>
    </w:pPr>
  </w:style>
  <w:style w:type="character" w:customStyle="1" w:styleId="2ndChar0">
    <w:name w:val="2nd_본문 Char"/>
    <w:basedOn w:val="a2"/>
    <w:link w:val="2nd0"/>
    <w:uiPriority w:val="99"/>
    <w:locked/>
    <w:rsid w:val="007A7E2B"/>
    <w:rPr>
      <w:rFonts w:cs="Times New Roman"/>
    </w:rPr>
  </w:style>
  <w:style w:type="character" w:customStyle="1" w:styleId="1stChar0">
    <w:name w:val="1st_본문 Char"/>
    <w:basedOn w:val="a2"/>
    <w:link w:val="1st1"/>
    <w:uiPriority w:val="99"/>
    <w:locked/>
    <w:rsid w:val="00200075"/>
    <w:rPr>
      <w:rFonts w:cs="Times New Roman"/>
    </w:rPr>
  </w:style>
  <w:style w:type="paragraph" w:customStyle="1" w:styleId="1st">
    <w:name w:val="1st_검은동그라미"/>
    <w:basedOn w:val="a0"/>
    <w:link w:val="1stChar1"/>
    <w:uiPriority w:val="99"/>
    <w:rsid w:val="00C1433D"/>
    <w:pPr>
      <w:numPr>
        <w:numId w:val="7"/>
      </w:numPr>
      <w:spacing w:after="0"/>
      <w:ind w:leftChars="354" w:left="992" w:hangingChars="142" w:hanging="284"/>
    </w:pPr>
    <w:rPr>
      <w:b/>
      <w:bCs/>
    </w:rPr>
  </w:style>
  <w:style w:type="character" w:customStyle="1" w:styleId="1stChar1">
    <w:name w:val="1st_검은동그라미 Char"/>
    <w:basedOn w:val="a2"/>
    <w:link w:val="1st"/>
    <w:uiPriority w:val="99"/>
    <w:locked/>
    <w:rsid w:val="00C1433D"/>
    <w:rPr>
      <w:rFonts w:cs="Times New Roman"/>
      <w:b/>
      <w:bCs/>
    </w:rPr>
  </w:style>
  <w:style w:type="paragraph" w:customStyle="1" w:styleId="hstyle0">
    <w:name w:val="hstyle0"/>
    <w:basedOn w:val="a0"/>
    <w:uiPriority w:val="99"/>
    <w:rsid w:val="004870A4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fa">
    <w:name w:val="표준+검정"/>
    <w:basedOn w:val="hstyle0"/>
    <w:uiPriority w:val="99"/>
    <w:rsid w:val="002D4964"/>
    <w:rPr>
      <w:rFonts w:ascii="맑은고딕" w:eastAsia="맑은고딕"/>
    </w:rPr>
  </w:style>
  <w:style w:type="paragraph" w:customStyle="1" w:styleId="afb">
    <w:name w:val="표준 + 검정"/>
    <w:basedOn w:val="afa"/>
    <w:uiPriority w:val="99"/>
    <w:rsid w:val="002D4964"/>
  </w:style>
  <w:style w:type="character" w:styleId="afc">
    <w:name w:val="Unresolved Mention"/>
    <w:basedOn w:val="a2"/>
    <w:uiPriority w:val="99"/>
    <w:semiHidden/>
    <w:unhideWhenUsed/>
    <w:rsid w:val="00582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47700;&#45684;&#50620;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E031-FD7E-4536-B370-89C1853A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메뉴얼 template.dotx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iGate</vt:lpstr>
    </vt:vector>
  </TitlesOfParts>
  <Company>인젠트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iGate</dc:title>
  <dc:subject/>
  <dc:creator>변재석</dc:creator>
  <cp:keywords>iGate 4.0</cp:keywords>
  <dc:description/>
  <cp:lastModifiedBy>김 병진</cp:lastModifiedBy>
  <cp:revision>3</cp:revision>
  <cp:lastPrinted>2012-10-29T07:54:00Z</cp:lastPrinted>
  <dcterms:created xsi:type="dcterms:W3CDTF">2020-03-23T09:59:00Z</dcterms:created>
  <dcterms:modified xsi:type="dcterms:W3CDTF">2020-03-23T09:59:00Z</dcterms:modified>
</cp:coreProperties>
</file>